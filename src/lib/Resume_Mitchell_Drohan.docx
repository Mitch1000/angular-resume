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58665E" w14:textId="77777777" w:rsidR="000B417C" w:rsidRPr="000B417C" w:rsidRDefault="000B417C" w:rsidP="00837988">
      <w:pPr>
        <w:pStyle w:val="Name"/>
        <w:pBdr>
          <w:bottom w:val="none" w:sz="0" w:space="0" w:color="auto"/>
        </w:pBdr>
        <w:spacing w:after="120" w:line="240" w:lineRule="auto"/>
        <w:ind w:right="-360"/>
        <w:jc w:val="center"/>
        <w:rPr>
          <w:rStyle w:val="HeadingBaseChar"/>
          <w:rFonts w:ascii="Corbel" w:hAnsi="Corbel" w:cs="Arial"/>
          <w:b/>
          <w:kern w:val="36"/>
          <w:sz w:val="44"/>
          <w:szCs w:val="44"/>
        </w:rPr>
      </w:pPr>
      <w:r w:rsidRPr="000B417C">
        <w:rPr>
          <w:rStyle w:val="HeadingBaseChar"/>
          <w:rFonts w:ascii="Corbel" w:hAnsi="Corbel" w:cs="Arial"/>
          <w:b/>
          <w:kern w:val="36"/>
          <w:sz w:val="44"/>
          <w:szCs w:val="44"/>
        </w:rPr>
        <w:t>Mitchell Drohan</w:t>
      </w:r>
    </w:p>
    <w:p w14:paraId="155C2ADF" w14:textId="27A03660" w:rsidR="00D41B9E" w:rsidRPr="00A4428D" w:rsidRDefault="007514C6" w:rsidP="00D27856">
      <w:pPr>
        <w:pStyle w:val="Name"/>
        <w:pBdr>
          <w:bottom w:val="single" w:sz="4" w:space="4" w:color="808080" w:themeColor="background1" w:themeShade="80"/>
        </w:pBdr>
        <w:spacing w:after="160"/>
        <w:ind w:left="-230" w:right="-360"/>
        <w:jc w:val="center"/>
        <w:rPr>
          <w:rFonts w:ascii="Corbel" w:hAnsi="Corbel" w:cs="Arial"/>
          <w:kern w:val="36"/>
          <w:sz w:val="24"/>
          <w:szCs w:val="24"/>
        </w:rPr>
      </w:pPr>
      <w:r w:rsidRPr="00A4428D">
        <w:rPr>
          <w:rStyle w:val="HeadingBaseChar"/>
          <w:rFonts w:ascii="Corbel" w:hAnsi="Corbel" w:cs="Arial"/>
          <w:kern w:val="36"/>
          <w:sz w:val="24"/>
          <w:szCs w:val="24"/>
        </w:rPr>
        <w:t>Hamilton</w:t>
      </w:r>
      <w:r w:rsidR="000B417C" w:rsidRPr="00A4428D">
        <w:rPr>
          <w:rStyle w:val="HeadingBaseChar"/>
          <w:rFonts w:ascii="Corbel" w:hAnsi="Corbel" w:cs="Arial"/>
          <w:kern w:val="36"/>
          <w:sz w:val="24"/>
          <w:szCs w:val="24"/>
        </w:rPr>
        <w:t xml:space="preserve">, </w:t>
      </w:r>
      <w:r w:rsidR="00B27460" w:rsidRPr="00A4428D">
        <w:rPr>
          <w:rStyle w:val="HeadingBaseChar"/>
          <w:rFonts w:ascii="Corbel" w:hAnsi="Corbel" w:cs="Arial"/>
          <w:kern w:val="36"/>
          <w:sz w:val="24"/>
          <w:szCs w:val="24"/>
        </w:rPr>
        <w:t>ON L</w:t>
      </w:r>
      <w:r w:rsidRPr="00A4428D">
        <w:rPr>
          <w:rStyle w:val="HeadingBaseChar"/>
          <w:rFonts w:ascii="Corbel" w:hAnsi="Corbel" w:cs="Arial"/>
          <w:kern w:val="36"/>
          <w:sz w:val="24"/>
          <w:szCs w:val="24"/>
        </w:rPr>
        <w:t>8P1X1</w:t>
      </w:r>
      <w:r w:rsidR="00B27460" w:rsidRPr="00A4428D">
        <w:rPr>
          <w:rStyle w:val="HeadingBaseChar"/>
          <w:rFonts w:ascii="Corbel" w:hAnsi="Corbel" w:cs="Arial"/>
          <w:kern w:val="36"/>
          <w:sz w:val="24"/>
          <w:szCs w:val="24"/>
        </w:rPr>
        <w:t xml:space="preserve"> </w:t>
      </w:r>
      <w:r w:rsidR="00927715">
        <w:rPr>
          <w:rStyle w:val="HeadingBaseChar"/>
          <w:rFonts w:ascii="Corbel" w:hAnsi="Corbel" w:cs="Arial"/>
          <w:kern w:val="36"/>
          <w:sz w:val="24"/>
          <w:szCs w:val="24"/>
        </w:rPr>
        <w:t xml:space="preserve">  </w:t>
      </w:r>
      <w:r w:rsidR="00D07E11">
        <w:rPr>
          <w:rStyle w:val="HeadingBaseChar"/>
          <w:rFonts w:ascii="Corbel" w:hAnsi="Corbel" w:cs="Arial"/>
          <w:kern w:val="36"/>
          <w:sz w:val="24"/>
          <w:szCs w:val="24"/>
        </w:rPr>
        <w:t xml:space="preserve"> </w:t>
      </w:r>
      <w:r w:rsidR="00927715">
        <w:rPr>
          <w:rStyle w:val="HeadingBaseChar"/>
          <w:rFonts w:ascii="Corbel" w:hAnsi="Corbel" w:cs="Arial"/>
          <w:kern w:val="36"/>
          <w:sz w:val="24"/>
          <w:szCs w:val="24"/>
        </w:rPr>
        <w:t xml:space="preserve"> </w:t>
      </w:r>
      <w:r w:rsidR="00D07E11">
        <w:rPr>
          <w:rStyle w:val="HeadingBaseChar"/>
          <w:rFonts w:ascii="Corbel" w:hAnsi="Corbel" w:cs="Arial"/>
          <w:kern w:val="36"/>
          <w:sz w:val="24"/>
          <w:szCs w:val="24"/>
        </w:rPr>
        <w:t xml:space="preserve">  </w:t>
      </w:r>
      <w:r w:rsidR="00927715">
        <w:rPr>
          <w:rStyle w:val="HeadingBaseChar"/>
          <w:rFonts w:ascii="Corbel" w:hAnsi="Corbel" w:cs="Arial"/>
          <w:kern w:val="36"/>
          <w:sz w:val="24"/>
          <w:szCs w:val="24"/>
        </w:rPr>
        <w:t xml:space="preserve">  519</w:t>
      </w:r>
      <w:r w:rsidR="00B27460" w:rsidRPr="00A4428D">
        <w:rPr>
          <w:rStyle w:val="HeadingBaseChar"/>
          <w:rFonts w:ascii="Corbel" w:hAnsi="Corbel" w:cs="Arial"/>
          <w:kern w:val="36"/>
          <w:sz w:val="24"/>
          <w:szCs w:val="24"/>
        </w:rPr>
        <w:t xml:space="preserve"> 277-8784</w:t>
      </w:r>
      <w:r w:rsidR="00927715">
        <w:rPr>
          <w:rStyle w:val="HeadingBaseChar"/>
          <w:rFonts w:ascii="Corbel" w:hAnsi="Corbel" w:cs="Arial"/>
          <w:kern w:val="36"/>
          <w:sz w:val="24"/>
          <w:szCs w:val="24"/>
        </w:rPr>
        <w:t xml:space="preserve">   </w:t>
      </w:r>
      <w:r w:rsidR="00D07E11">
        <w:rPr>
          <w:rStyle w:val="HeadingBaseChar"/>
          <w:rFonts w:ascii="Corbel" w:hAnsi="Corbel" w:cs="Arial"/>
          <w:kern w:val="36"/>
          <w:sz w:val="24"/>
          <w:szCs w:val="24"/>
        </w:rPr>
        <w:t xml:space="preserve">  </w:t>
      </w:r>
      <w:r w:rsidR="00927715">
        <w:rPr>
          <w:rStyle w:val="HeadingBaseChar"/>
          <w:rFonts w:ascii="Corbel" w:hAnsi="Corbel" w:cs="Arial"/>
          <w:kern w:val="36"/>
          <w:sz w:val="24"/>
          <w:szCs w:val="24"/>
        </w:rPr>
        <w:t xml:space="preserve"> </w:t>
      </w:r>
      <w:r w:rsidR="00D07E11">
        <w:rPr>
          <w:rStyle w:val="HeadingBaseChar"/>
          <w:rFonts w:ascii="Corbel" w:hAnsi="Corbel" w:cs="Arial"/>
          <w:kern w:val="36"/>
          <w:sz w:val="24"/>
          <w:szCs w:val="24"/>
        </w:rPr>
        <w:t xml:space="preserve"> </w:t>
      </w:r>
      <w:r w:rsidR="00927715">
        <w:rPr>
          <w:rStyle w:val="HeadingBaseChar"/>
          <w:rFonts w:ascii="Corbel" w:hAnsi="Corbel" w:cs="Arial"/>
          <w:kern w:val="36"/>
          <w:sz w:val="24"/>
          <w:szCs w:val="24"/>
        </w:rPr>
        <w:t xml:space="preserve">  </w:t>
      </w:r>
      <w:r w:rsidR="00D41B9E" w:rsidRPr="00A4428D">
        <w:rPr>
          <w:rStyle w:val="HeadingBaseChar"/>
          <w:rFonts w:ascii="Corbel" w:hAnsi="Corbel" w:cs="Arial"/>
          <w:kern w:val="36"/>
          <w:sz w:val="24"/>
          <w:szCs w:val="24"/>
        </w:rPr>
        <w:t>mwdrohan@gmail.com</w:t>
      </w:r>
    </w:p>
    <w:tbl>
      <w:tblPr>
        <w:tblStyle w:val="GridTableLight"/>
        <w:tblW w:w="968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87"/>
        <w:gridCol w:w="7797"/>
      </w:tblGrid>
      <w:tr w:rsidR="00BB0441" w:rsidRPr="00E47DE5" w14:paraId="670A56C7" w14:textId="77777777" w:rsidTr="00C31560">
        <w:trPr>
          <w:trHeight w:val="329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57745" w14:textId="77777777" w:rsidR="000E35FA" w:rsidRPr="00F26604" w:rsidRDefault="000E35FA" w:rsidP="000E35FA">
            <w:pPr>
              <w:pStyle w:val="SectionTitle"/>
              <w:spacing w:before="200"/>
            </w:pPr>
            <w:r>
              <w:t>About Me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D45C3" w14:textId="01E27C81" w:rsidR="000E35FA" w:rsidRPr="00C5504D" w:rsidRDefault="00927715" w:rsidP="00FE4959">
            <w:pPr>
              <w:pStyle w:val="Institution"/>
            </w:pPr>
            <w:r>
              <w:t>I am a f</w:t>
            </w:r>
            <w:r w:rsidR="000E35FA" w:rsidRPr="00C5504D">
              <w:t>ront</w:t>
            </w:r>
            <w:r>
              <w:t>-</w:t>
            </w:r>
            <w:r w:rsidR="000E35FA" w:rsidRPr="00C5504D">
              <w:t>end developer based out of Hamilton,</w:t>
            </w:r>
            <w:r w:rsidR="00C5504D" w:rsidRPr="00C5504D">
              <w:t xml:space="preserve"> Ontario. I have</w:t>
            </w:r>
            <w:r w:rsidR="000E35FA" w:rsidRPr="00C5504D">
              <w:t xml:space="preserve"> experience with technologies such as </w:t>
            </w:r>
            <w:proofErr w:type="spellStart"/>
            <w:r w:rsidR="000E35FA" w:rsidRPr="00C5504D">
              <w:t>NodeJ</w:t>
            </w:r>
            <w:r w:rsidR="005A7611">
              <w:t>S</w:t>
            </w:r>
            <w:proofErr w:type="spellEnd"/>
            <w:r w:rsidR="005A7611">
              <w:t xml:space="preserve">, Docker, AngularJS and </w:t>
            </w:r>
            <w:r w:rsidR="00FE4959">
              <w:t>C#.</w:t>
            </w:r>
          </w:p>
        </w:tc>
      </w:tr>
      <w:tr w:rsidR="00BB0441" w:rsidRPr="00E47DE5" w14:paraId="758FE3E5" w14:textId="77777777" w:rsidTr="00C31560">
        <w:trPr>
          <w:trHeight w:val="329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001FA" w14:textId="69150966" w:rsidR="00BB0441" w:rsidRDefault="000E35FA" w:rsidP="000E35FA">
            <w:pPr>
              <w:pStyle w:val="SectionTitle"/>
              <w:spacing w:before="200"/>
            </w:pPr>
            <w:r>
              <w:t xml:space="preserve">Work </w:t>
            </w:r>
          </w:p>
          <w:p w14:paraId="12B003C3" w14:textId="28D8C0C5" w:rsidR="000E35FA" w:rsidRPr="00F26604" w:rsidRDefault="000E35FA" w:rsidP="00BB0441">
            <w:pPr>
              <w:pStyle w:val="SectionTitle"/>
              <w:spacing w:before="0"/>
            </w:pPr>
            <w:r>
              <w:t>Experience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CFFCC" w14:textId="11D611C0" w:rsidR="000E35FA" w:rsidRPr="00B52DA6" w:rsidRDefault="000E35FA" w:rsidP="00927715">
            <w:pPr>
              <w:pStyle w:val="Institution"/>
            </w:pPr>
            <w:r>
              <w:rPr>
                <w:b/>
              </w:rPr>
              <w:t>201</w:t>
            </w:r>
            <w:r w:rsidRPr="00C72E24">
              <w:rPr>
                <w:b/>
              </w:rPr>
              <w:t>6</w:t>
            </w:r>
            <w:r>
              <w:rPr>
                <w:b/>
              </w:rPr>
              <w:t xml:space="preserve"> -</w:t>
            </w:r>
            <w:r w:rsidRPr="00C72E24">
              <w:rPr>
                <w:b/>
              </w:rPr>
              <w:t xml:space="preserve"> Present</w:t>
            </w:r>
            <w:r>
              <w:t xml:space="preserve">    </w:t>
            </w:r>
            <w:r w:rsidRPr="00B52DA6">
              <w:t xml:space="preserve"> </w:t>
            </w:r>
            <w:r w:rsidR="00294F2C">
              <w:t xml:space="preserve">      </w:t>
            </w:r>
            <w:r w:rsidR="00D07E11">
              <w:t xml:space="preserve">Mohawk College - </w:t>
            </w:r>
            <w:r>
              <w:t>Idea Works</w:t>
            </w:r>
            <w:r w:rsidR="00927715">
              <w:t>:</w:t>
            </w:r>
            <w:r w:rsidR="00D07E11">
              <w:t xml:space="preserve"> </w:t>
            </w:r>
            <w:r w:rsidR="00927715">
              <w:t>MEDIC</w:t>
            </w:r>
            <w:r>
              <w:t xml:space="preserve">      </w:t>
            </w:r>
            <w:r w:rsidRPr="00B52DA6">
              <w:t xml:space="preserve">    </w:t>
            </w:r>
            <w:r>
              <w:t xml:space="preserve"> </w:t>
            </w:r>
            <w:r w:rsidR="00D07E11">
              <w:t xml:space="preserve">   </w:t>
            </w:r>
            <w:r w:rsidR="00C31560">
              <w:t xml:space="preserve"> </w:t>
            </w:r>
            <w:r w:rsidR="00D07E11">
              <w:t xml:space="preserve"> </w:t>
            </w:r>
            <w:r>
              <w:rPr>
                <w:b/>
              </w:rPr>
              <w:t>Hamilton</w:t>
            </w:r>
            <w:r w:rsidRPr="00D802CA">
              <w:t>,</w:t>
            </w:r>
            <w:r w:rsidR="00C31560">
              <w:t xml:space="preserve"> </w:t>
            </w:r>
            <w:r w:rsidRPr="003948F1">
              <w:rPr>
                <w:b/>
              </w:rPr>
              <w:t>ON</w:t>
            </w:r>
          </w:p>
          <w:p w14:paraId="639A9860" w14:textId="6599E4DB" w:rsidR="00D07E11" w:rsidRPr="00D07E11" w:rsidRDefault="00D07E11" w:rsidP="00D07E11">
            <w:pPr>
              <w:pStyle w:val="Achievement"/>
              <w:ind w:left="340"/>
              <w:jc w:val="left"/>
              <w:rPr>
                <w:rFonts w:ascii="Corbel" w:hAnsi="Corbel"/>
                <w:sz w:val="22"/>
                <w:szCs w:val="22"/>
                <w:lang w:val="en-CA"/>
              </w:rPr>
            </w:pPr>
            <w:r w:rsidRPr="005A7611">
              <w:rPr>
                <w:rFonts w:ascii="Corbel" w:hAnsi="Corbel"/>
                <w:sz w:val="22"/>
                <w:szCs w:val="22"/>
                <w:lang w:val="en-CA"/>
              </w:rPr>
              <w:t xml:space="preserve">Developed front-end features in </w:t>
            </w:r>
            <w:proofErr w:type="spellStart"/>
            <w:r w:rsidRPr="005A7611">
              <w:rPr>
                <w:rFonts w:ascii="Corbel" w:hAnsi="Corbel"/>
                <w:sz w:val="22"/>
                <w:szCs w:val="22"/>
                <w:lang w:val="en-CA"/>
              </w:rPr>
              <w:t>AngularJS</w:t>
            </w:r>
            <w:proofErr w:type="spellEnd"/>
            <w:r w:rsidRPr="005A7611">
              <w:rPr>
                <w:rFonts w:ascii="Corbel" w:hAnsi="Corbel"/>
                <w:sz w:val="22"/>
                <w:szCs w:val="22"/>
                <w:lang w:val="en-CA"/>
              </w:rPr>
              <w:t>.</w:t>
            </w:r>
          </w:p>
          <w:p w14:paraId="0D3DF22E" w14:textId="77777777" w:rsidR="005A7611" w:rsidRPr="005A7611" w:rsidRDefault="005A7611" w:rsidP="00D07E11">
            <w:pPr>
              <w:pStyle w:val="Achievement"/>
              <w:ind w:left="340" w:right="1316"/>
              <w:jc w:val="left"/>
              <w:rPr>
                <w:rFonts w:ascii="Corbel" w:hAnsi="Corbel"/>
                <w:sz w:val="22"/>
                <w:szCs w:val="22"/>
              </w:rPr>
            </w:pPr>
            <w:r w:rsidRPr="005A7611">
              <w:rPr>
                <w:rFonts w:ascii="Corbel" w:hAnsi="Corbel"/>
                <w:sz w:val="22"/>
                <w:szCs w:val="22"/>
              </w:rPr>
              <w:t>Worked as a member of an agile team of developers to create web applications for clients.</w:t>
            </w:r>
          </w:p>
          <w:p w14:paraId="1C80839D" w14:textId="77777777" w:rsidR="005A7611" w:rsidRPr="005A7611" w:rsidRDefault="005A7611" w:rsidP="00D07E11">
            <w:pPr>
              <w:pStyle w:val="Achievement"/>
              <w:ind w:left="340"/>
              <w:jc w:val="left"/>
              <w:rPr>
                <w:rFonts w:ascii="Corbel" w:hAnsi="Corbel"/>
                <w:sz w:val="22"/>
                <w:szCs w:val="22"/>
                <w:lang w:val="en-CA"/>
              </w:rPr>
            </w:pPr>
            <w:r w:rsidRPr="005A7611">
              <w:rPr>
                <w:rFonts w:ascii="Corbel" w:hAnsi="Corbel"/>
                <w:sz w:val="22"/>
                <w:szCs w:val="22"/>
                <w:lang w:val="en-CA"/>
              </w:rPr>
              <w:t>Created Protractor/Selenium end-to-end test scripts.</w:t>
            </w:r>
          </w:p>
          <w:p w14:paraId="0945DAA8" w14:textId="77777777" w:rsidR="005A7611" w:rsidRPr="005A7611" w:rsidRDefault="005A7611" w:rsidP="00D07E11">
            <w:pPr>
              <w:pStyle w:val="Achievement"/>
              <w:ind w:left="340"/>
              <w:jc w:val="left"/>
              <w:rPr>
                <w:rFonts w:ascii="Corbel" w:hAnsi="Corbel"/>
                <w:sz w:val="22"/>
                <w:szCs w:val="22"/>
                <w:lang w:val="en-CA"/>
              </w:rPr>
            </w:pPr>
            <w:r w:rsidRPr="005A7611">
              <w:rPr>
                <w:rFonts w:ascii="Corbel" w:hAnsi="Corbel"/>
                <w:sz w:val="22"/>
                <w:szCs w:val="22"/>
                <w:lang w:val="en-CA"/>
              </w:rPr>
              <w:t>Setup and maintained a continuous integration server for running test scripts using Docker and Jenkins.</w:t>
            </w:r>
          </w:p>
          <w:p w14:paraId="169F3A65" w14:textId="77777777" w:rsidR="000E35FA" w:rsidRPr="005A7611" w:rsidRDefault="005A7611" w:rsidP="00D07E11">
            <w:pPr>
              <w:pStyle w:val="Achievement"/>
              <w:tabs>
                <w:tab w:val="clear" w:pos="360"/>
              </w:tabs>
              <w:ind w:left="340"/>
              <w:jc w:val="left"/>
              <w:rPr>
                <w:rFonts w:ascii="Corbel" w:hAnsi="Corbel"/>
                <w:sz w:val="22"/>
                <w:szCs w:val="22"/>
                <w:lang w:val="en-CA"/>
              </w:rPr>
            </w:pPr>
            <w:r>
              <w:rPr>
                <w:rFonts w:ascii="Corbel" w:hAnsi="Corbel"/>
                <w:sz w:val="22"/>
                <w:szCs w:val="22"/>
                <w:lang w:val="en-CA"/>
              </w:rPr>
              <w:t>Reported and fixed bugs</w:t>
            </w:r>
            <w:r w:rsidRPr="005A7611">
              <w:rPr>
                <w:rFonts w:ascii="Corbel" w:hAnsi="Corbel"/>
                <w:sz w:val="22"/>
                <w:szCs w:val="22"/>
                <w:lang w:val="en-CA"/>
              </w:rPr>
              <w:t>.</w:t>
            </w:r>
          </w:p>
        </w:tc>
      </w:tr>
      <w:tr w:rsidR="00BB0441" w:rsidRPr="00E47DE5" w14:paraId="3A0D2B7A" w14:textId="77777777" w:rsidTr="00C31560">
        <w:trPr>
          <w:trHeight w:val="329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6B2AB" w14:textId="77777777" w:rsidR="000E35FA" w:rsidRDefault="000E35FA" w:rsidP="000E35FA">
            <w:pPr>
              <w:pStyle w:val="SectionTitle"/>
            </w:pP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101F1" w14:textId="30A40027" w:rsidR="000E35FA" w:rsidRPr="00B52DA6" w:rsidRDefault="000E35FA" w:rsidP="00927715">
            <w:pPr>
              <w:pStyle w:val="Institution"/>
            </w:pPr>
            <w:r w:rsidRPr="003948F1">
              <w:rPr>
                <w:b/>
              </w:rPr>
              <w:t xml:space="preserve">2012 - 2015   </w:t>
            </w:r>
            <w:r w:rsidR="00294F2C">
              <w:rPr>
                <w:b/>
              </w:rPr>
              <w:t xml:space="preserve">                 </w:t>
            </w:r>
            <w:r w:rsidRPr="003948F1">
              <w:rPr>
                <w:b/>
              </w:rPr>
              <w:t xml:space="preserve">  </w:t>
            </w:r>
            <w:r w:rsidRPr="00B52DA6">
              <w:t xml:space="preserve">Guelph Hydro Electric Systems Inc.           </w:t>
            </w:r>
            <w:r>
              <w:t xml:space="preserve"> </w:t>
            </w:r>
            <w:r w:rsidR="00294F2C">
              <w:t xml:space="preserve">  </w:t>
            </w:r>
            <w:r w:rsidR="00597192">
              <w:t xml:space="preserve"> </w:t>
            </w:r>
            <w:r w:rsidR="00294F2C">
              <w:t xml:space="preserve"> </w:t>
            </w:r>
            <w:r w:rsidR="00597192">
              <w:t xml:space="preserve"> </w:t>
            </w:r>
            <w:r w:rsidR="00294F2C">
              <w:t xml:space="preserve"> </w:t>
            </w:r>
            <w:r w:rsidR="00FE4959">
              <w:t xml:space="preserve"> </w:t>
            </w:r>
            <w:r w:rsidR="00294F2C">
              <w:t xml:space="preserve"> </w:t>
            </w:r>
            <w:r w:rsidR="00A8134B">
              <w:t xml:space="preserve"> </w:t>
            </w:r>
            <w:r w:rsidR="00597192">
              <w:t xml:space="preserve"> </w:t>
            </w:r>
            <w:r w:rsidRPr="003948F1">
              <w:rPr>
                <w:b/>
              </w:rPr>
              <w:t>Guelph,</w:t>
            </w:r>
            <w:r w:rsidR="00C31560">
              <w:rPr>
                <w:b/>
              </w:rPr>
              <w:t xml:space="preserve"> </w:t>
            </w:r>
            <w:r w:rsidRPr="00C31560">
              <w:rPr>
                <w:b/>
              </w:rPr>
              <w:t>ON</w:t>
            </w:r>
          </w:p>
          <w:p w14:paraId="32D460C1" w14:textId="77777777" w:rsidR="004304F2" w:rsidRDefault="004304F2" w:rsidP="00D07E11">
            <w:pPr>
              <w:pStyle w:val="Achievement"/>
              <w:ind w:left="340" w:right="1316"/>
              <w:jc w:val="left"/>
              <w:rPr>
                <w:rFonts w:ascii="Corbel" w:hAnsi="Corbel"/>
                <w:sz w:val="22"/>
                <w:szCs w:val="22"/>
              </w:rPr>
            </w:pPr>
            <w:r>
              <w:rPr>
                <w:rFonts w:ascii="Corbel" w:hAnsi="Corbel"/>
                <w:sz w:val="22"/>
                <w:szCs w:val="22"/>
              </w:rPr>
              <w:t>Automated the energy distribution design process using AutoCAD 3D and LISP</w:t>
            </w:r>
          </w:p>
          <w:p w14:paraId="18909CAA" w14:textId="77777777" w:rsidR="008A375C" w:rsidRDefault="008A375C" w:rsidP="00D07E11">
            <w:pPr>
              <w:pStyle w:val="Achievement"/>
              <w:ind w:left="340"/>
              <w:jc w:val="left"/>
              <w:rPr>
                <w:rFonts w:ascii="Corbel" w:hAnsi="Corbel"/>
                <w:sz w:val="22"/>
                <w:szCs w:val="22"/>
              </w:rPr>
            </w:pPr>
            <w:r w:rsidRPr="008A375C">
              <w:rPr>
                <w:rFonts w:ascii="Corbel" w:hAnsi="Corbel"/>
                <w:sz w:val="22"/>
                <w:szCs w:val="22"/>
              </w:rPr>
              <w:t>Updated the Guelph Hydro website.</w:t>
            </w:r>
          </w:p>
          <w:p w14:paraId="14DCB303" w14:textId="12B2D5C9" w:rsidR="000E35FA" w:rsidRPr="00C72E24" w:rsidRDefault="000E35FA" w:rsidP="00D07E11">
            <w:pPr>
              <w:pStyle w:val="Achievement"/>
              <w:ind w:left="340"/>
              <w:jc w:val="left"/>
              <w:rPr>
                <w:rFonts w:ascii="Corbel" w:hAnsi="Corbel"/>
                <w:sz w:val="22"/>
                <w:szCs w:val="22"/>
              </w:rPr>
            </w:pPr>
            <w:r w:rsidRPr="00E47DE5">
              <w:rPr>
                <w:rFonts w:ascii="Corbel" w:hAnsi="Corbel"/>
                <w:sz w:val="22"/>
                <w:szCs w:val="22"/>
              </w:rPr>
              <w:t>Programm</w:t>
            </w:r>
            <w:r w:rsidR="000A0326">
              <w:rPr>
                <w:rFonts w:ascii="Corbel" w:hAnsi="Corbel"/>
                <w:sz w:val="22"/>
                <w:szCs w:val="22"/>
              </w:rPr>
              <w:t>ed</w:t>
            </w:r>
            <w:r w:rsidRPr="00E47DE5">
              <w:rPr>
                <w:rFonts w:ascii="Corbel" w:hAnsi="Corbel"/>
                <w:sz w:val="22"/>
                <w:szCs w:val="22"/>
              </w:rPr>
              <w:t xml:space="preserve"> relays at distribution high voltage transformer substations for distribution network protection</w:t>
            </w:r>
            <w:r>
              <w:rPr>
                <w:rFonts w:ascii="Corbel" w:hAnsi="Corbel"/>
                <w:sz w:val="22"/>
                <w:szCs w:val="22"/>
              </w:rPr>
              <w:t>.</w:t>
            </w:r>
          </w:p>
          <w:p w14:paraId="71CC404C" w14:textId="3970D633" w:rsidR="000E35FA" w:rsidRPr="00E47DE5" w:rsidRDefault="000E35FA" w:rsidP="00927715">
            <w:pPr>
              <w:pStyle w:val="Institution"/>
            </w:pPr>
            <w:r w:rsidRPr="003948F1">
              <w:rPr>
                <w:b/>
              </w:rPr>
              <w:t>2010-2011</w:t>
            </w:r>
            <w:r w:rsidRPr="00E47DE5">
              <w:t xml:space="preserve">    </w:t>
            </w:r>
            <w:r>
              <w:t xml:space="preserve"> </w:t>
            </w:r>
            <w:r w:rsidR="00294F2C">
              <w:t xml:space="preserve">          </w:t>
            </w:r>
            <w:r w:rsidR="00B62F8E">
              <w:t xml:space="preserve"> </w:t>
            </w:r>
            <w:r w:rsidR="00294F2C">
              <w:t xml:space="preserve">  </w:t>
            </w:r>
            <w:r w:rsidR="00B62F8E">
              <w:t xml:space="preserve">  </w:t>
            </w:r>
            <w:r w:rsidR="00294F2C">
              <w:t xml:space="preserve"> </w:t>
            </w:r>
            <w:r w:rsidR="00B62F8E">
              <w:t xml:space="preserve">   </w:t>
            </w:r>
            <w:r w:rsidR="00294F2C">
              <w:t xml:space="preserve"> </w:t>
            </w:r>
            <w:r w:rsidR="00B62F8E">
              <w:t xml:space="preserve"> </w:t>
            </w:r>
            <w:r w:rsidR="00294F2C">
              <w:t xml:space="preserve">  </w:t>
            </w:r>
            <w:r w:rsidR="00B62F8E">
              <w:t xml:space="preserve"> </w:t>
            </w:r>
            <w:r w:rsidR="00294F2C">
              <w:t xml:space="preserve">  </w:t>
            </w:r>
            <w:r w:rsidRPr="00E47DE5">
              <w:t xml:space="preserve"> </w:t>
            </w:r>
            <w:r w:rsidRPr="00B52DA6">
              <w:t xml:space="preserve">Hydro One </w:t>
            </w:r>
            <w:r>
              <w:t>T</w:t>
            </w:r>
            <w:r w:rsidR="00294F2C">
              <w:t xml:space="preserve">echnician </w:t>
            </w:r>
            <w:r w:rsidR="00B62F8E">
              <w:t xml:space="preserve">     </w:t>
            </w:r>
            <w:r w:rsidR="00294F2C">
              <w:t xml:space="preserve">   </w:t>
            </w:r>
            <w:r w:rsidR="00B62F8E">
              <w:t xml:space="preserve">    </w:t>
            </w:r>
            <w:r w:rsidR="00294F2C">
              <w:t xml:space="preserve"> </w:t>
            </w:r>
            <w:r w:rsidR="00B62F8E">
              <w:t xml:space="preserve">   </w:t>
            </w:r>
            <w:r w:rsidR="00C31560">
              <w:t xml:space="preserve"> </w:t>
            </w:r>
            <w:r w:rsidR="00B62F8E">
              <w:t xml:space="preserve">      </w:t>
            </w:r>
            <w:r w:rsidR="00C31560">
              <w:t xml:space="preserve">  </w:t>
            </w:r>
            <w:r w:rsidR="00695011">
              <w:t xml:space="preserve">    </w:t>
            </w:r>
            <w:r w:rsidRPr="003948F1">
              <w:rPr>
                <w:b/>
              </w:rPr>
              <w:t>Newmarket,</w:t>
            </w:r>
            <w:r w:rsidR="00C31560">
              <w:rPr>
                <w:b/>
              </w:rPr>
              <w:t xml:space="preserve"> </w:t>
            </w:r>
            <w:r w:rsidRPr="003948F1">
              <w:rPr>
                <w:b/>
              </w:rPr>
              <w:t>ON</w:t>
            </w:r>
          </w:p>
          <w:p w14:paraId="43CB8504" w14:textId="1E62198F" w:rsidR="000E35FA" w:rsidRPr="00E47DE5" w:rsidRDefault="000E35FA" w:rsidP="00D07E11">
            <w:pPr>
              <w:pStyle w:val="Achievement"/>
              <w:tabs>
                <w:tab w:val="clear" w:pos="360"/>
                <w:tab w:val="num" w:pos="342"/>
              </w:tabs>
              <w:ind w:left="340"/>
              <w:rPr>
                <w:rFonts w:ascii="Corbel" w:hAnsi="Corbel"/>
                <w:sz w:val="22"/>
                <w:szCs w:val="22"/>
              </w:rPr>
            </w:pPr>
            <w:r>
              <w:rPr>
                <w:rFonts w:ascii="Corbel" w:hAnsi="Corbel"/>
                <w:sz w:val="22"/>
                <w:szCs w:val="22"/>
              </w:rPr>
              <w:t>Utiliz</w:t>
            </w:r>
            <w:r w:rsidR="00941F42">
              <w:rPr>
                <w:rFonts w:ascii="Corbel" w:hAnsi="Corbel"/>
                <w:sz w:val="22"/>
                <w:szCs w:val="22"/>
              </w:rPr>
              <w:t xml:space="preserve">ed </w:t>
            </w:r>
            <w:r>
              <w:rPr>
                <w:rFonts w:ascii="Corbel" w:hAnsi="Corbel"/>
                <w:sz w:val="22"/>
                <w:szCs w:val="22"/>
              </w:rPr>
              <w:t>GIS enabled tablet c</w:t>
            </w:r>
            <w:r w:rsidRPr="00E47DE5">
              <w:rPr>
                <w:rFonts w:ascii="Corbel" w:hAnsi="Corbel"/>
                <w:sz w:val="22"/>
                <w:szCs w:val="22"/>
              </w:rPr>
              <w:t>omputers to gather information in the field</w:t>
            </w:r>
            <w:r>
              <w:rPr>
                <w:rFonts w:ascii="Corbel" w:hAnsi="Corbel"/>
                <w:sz w:val="22"/>
                <w:szCs w:val="22"/>
              </w:rPr>
              <w:t>.</w:t>
            </w:r>
          </w:p>
          <w:p w14:paraId="25CCBA20" w14:textId="667CB9D2" w:rsidR="000E35FA" w:rsidRPr="00927715" w:rsidRDefault="000E35FA" w:rsidP="00D07E11">
            <w:pPr>
              <w:pStyle w:val="Achievement"/>
              <w:numPr>
                <w:ilvl w:val="0"/>
                <w:numId w:val="7"/>
              </w:numPr>
              <w:tabs>
                <w:tab w:val="clear" w:pos="450"/>
                <w:tab w:val="left" w:pos="90"/>
                <w:tab w:val="num" w:pos="324"/>
                <w:tab w:val="left" w:pos="640"/>
              </w:tabs>
              <w:spacing w:before="120"/>
              <w:ind w:left="446"/>
              <w:rPr>
                <w:rFonts w:ascii="Corbel" w:hAnsi="Corbel" w:cs="Arial"/>
                <w:spacing w:val="0"/>
                <w:sz w:val="22"/>
                <w:szCs w:val="22"/>
              </w:rPr>
            </w:pPr>
            <w:r w:rsidRPr="00E47DE5">
              <w:rPr>
                <w:rFonts w:ascii="Corbel" w:hAnsi="Corbel"/>
                <w:sz w:val="22"/>
                <w:szCs w:val="22"/>
              </w:rPr>
              <w:t>Utiliz</w:t>
            </w:r>
            <w:r w:rsidR="00941F42">
              <w:rPr>
                <w:rFonts w:ascii="Corbel" w:hAnsi="Corbel"/>
                <w:sz w:val="22"/>
                <w:szCs w:val="22"/>
              </w:rPr>
              <w:t xml:space="preserve">ed </w:t>
            </w:r>
            <w:r w:rsidRPr="00E47DE5">
              <w:rPr>
                <w:rFonts w:ascii="Corbel" w:hAnsi="Corbel"/>
                <w:sz w:val="22"/>
                <w:szCs w:val="22"/>
              </w:rPr>
              <w:t>industry specific software t</w:t>
            </w:r>
            <w:r>
              <w:rPr>
                <w:rFonts w:ascii="Corbel" w:hAnsi="Corbel"/>
                <w:sz w:val="22"/>
                <w:szCs w:val="22"/>
              </w:rPr>
              <w:t>o generate cost report packages.</w:t>
            </w:r>
          </w:p>
        </w:tc>
      </w:tr>
      <w:tr w:rsidR="00BB0441" w:rsidRPr="00E47DE5" w14:paraId="3DF4CCBB" w14:textId="64D904ED" w:rsidTr="00C31560">
        <w:trPr>
          <w:trHeight w:val="3338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2D6FE" w14:textId="77777777" w:rsidR="00294F2C" w:rsidRDefault="00294F2C" w:rsidP="00294F2C">
            <w:pPr>
              <w:pStyle w:val="SectionTitle"/>
              <w:spacing w:before="60" w:line="276" w:lineRule="auto"/>
            </w:pPr>
          </w:p>
          <w:p w14:paraId="2649B699" w14:textId="77A61E2B" w:rsidR="000E35FA" w:rsidRPr="00C755D0" w:rsidRDefault="000E35FA" w:rsidP="00294F2C">
            <w:pPr>
              <w:pStyle w:val="SectionTitle"/>
              <w:spacing w:before="60" w:line="276" w:lineRule="auto"/>
            </w:pPr>
            <w:r>
              <w:t>Education</w:t>
            </w:r>
            <w:r w:rsidRPr="00296F2E">
              <w:rPr>
                <w:noProof/>
                <w:lang w:val="en-CA" w:eastAsia="en-CA"/>
              </w:rPr>
              <w:t xml:space="preserve"> 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21D18" w14:textId="77777777" w:rsidR="00294F2C" w:rsidRDefault="00294F2C" w:rsidP="00294F2C">
            <w:pPr>
              <w:pStyle w:val="JobTitle"/>
              <w:spacing w:after="180"/>
              <w:rPr>
                <w:rFonts w:ascii="Corbel" w:hAnsi="Corbel" w:cs="Arial"/>
                <w:b/>
                <w:spacing w:val="0"/>
                <w:sz w:val="22"/>
                <w:szCs w:val="22"/>
              </w:rPr>
            </w:pPr>
            <w:bookmarkStart w:id="0" w:name="_GoBack"/>
            <w:bookmarkEnd w:id="0"/>
          </w:p>
          <w:p w14:paraId="067A370B" w14:textId="779B88E3" w:rsidR="00294F2C" w:rsidRPr="00294F2C" w:rsidRDefault="00294F2C" w:rsidP="00294F2C">
            <w:pPr>
              <w:pStyle w:val="CompanyNameOne"/>
            </w:pPr>
            <w:r w:rsidRPr="00294F2C">
              <w:rPr>
                <w:b/>
              </w:rPr>
              <w:t>2012-2017</w:t>
            </w:r>
            <w:r w:rsidRPr="00B52DA6">
              <w:tab/>
            </w:r>
            <w:r>
              <w:t xml:space="preserve">      </w:t>
            </w:r>
            <w:r w:rsidRPr="00B52DA6">
              <w:t>McMaster Univers</w:t>
            </w:r>
            <w:r>
              <w:t>ity</w:t>
            </w:r>
            <w:r>
              <w:tab/>
              <w:t xml:space="preserve">                        </w:t>
            </w:r>
            <w:r w:rsidRPr="00B52DA6">
              <w:t xml:space="preserve">     </w:t>
            </w:r>
            <w:r>
              <w:t xml:space="preserve"> </w:t>
            </w:r>
            <w:r w:rsidRPr="00B52DA6">
              <w:t xml:space="preserve">   </w:t>
            </w:r>
            <w:r w:rsidR="00C31560">
              <w:t xml:space="preserve">    </w:t>
            </w:r>
            <w:r w:rsidRPr="00294F2C">
              <w:rPr>
                <w:b/>
              </w:rPr>
              <w:t>Hamilton, ON</w:t>
            </w:r>
          </w:p>
          <w:p w14:paraId="0727287C" w14:textId="389AC51F" w:rsidR="000E35FA" w:rsidRDefault="00927715" w:rsidP="00294F2C">
            <w:pPr>
              <w:pStyle w:val="JobTitle"/>
              <w:spacing w:after="120"/>
              <w:rPr>
                <w:rFonts w:ascii="Corbel" w:hAnsi="Corbel" w:cs="Arial"/>
                <w:b/>
                <w:spacing w:val="0"/>
                <w:sz w:val="22"/>
                <w:szCs w:val="22"/>
              </w:rPr>
            </w:pPr>
            <w:r>
              <w:rPr>
                <w:rFonts w:ascii="Corbel" w:hAnsi="Corbel" w:cs="Arial"/>
                <w:b/>
                <w:spacing w:val="0"/>
                <w:sz w:val="22"/>
                <w:szCs w:val="22"/>
              </w:rPr>
              <w:t>Bachelor</w:t>
            </w:r>
            <w:r w:rsidR="00294F2C">
              <w:rPr>
                <w:rFonts w:ascii="Corbel" w:hAnsi="Corbel" w:cs="Arial"/>
                <w:b/>
                <w:spacing w:val="0"/>
                <w:sz w:val="22"/>
                <w:szCs w:val="22"/>
              </w:rPr>
              <w:t>’s</w:t>
            </w:r>
            <w:r w:rsidR="000E35FA" w:rsidRPr="00E47DE5">
              <w:rPr>
                <w:rFonts w:ascii="Corbel" w:hAnsi="Corbel" w:cs="Arial"/>
                <w:b/>
                <w:spacing w:val="0"/>
                <w:sz w:val="22"/>
                <w:szCs w:val="22"/>
              </w:rPr>
              <w:t xml:space="preserve"> of Technology in Software Engineering</w:t>
            </w:r>
          </w:p>
          <w:p w14:paraId="0448DCD1" w14:textId="77777777" w:rsidR="000E35FA" w:rsidRPr="00E47DE5" w:rsidRDefault="000E35FA" w:rsidP="00D07E11">
            <w:pPr>
              <w:pStyle w:val="Achievement"/>
              <w:ind w:left="324" w:hanging="252"/>
              <w:rPr>
                <w:rFonts w:ascii="Corbel" w:hAnsi="Corbel" w:cs="Arial"/>
                <w:sz w:val="22"/>
                <w:szCs w:val="22"/>
              </w:rPr>
            </w:pPr>
            <w:r w:rsidRPr="00E47DE5">
              <w:rPr>
                <w:rFonts w:ascii="Corbel" w:hAnsi="Corbel" w:cs="Arial"/>
                <w:sz w:val="22"/>
                <w:szCs w:val="22"/>
              </w:rPr>
              <w:t>Software Design</w:t>
            </w:r>
          </w:p>
          <w:p w14:paraId="7A4BE124" w14:textId="77777777" w:rsidR="000E35FA" w:rsidRPr="00E47DE5" w:rsidRDefault="000E35FA" w:rsidP="00D07E11">
            <w:pPr>
              <w:pStyle w:val="Achievement"/>
              <w:ind w:left="324" w:hanging="252"/>
              <w:rPr>
                <w:rFonts w:ascii="Corbel" w:hAnsi="Corbel" w:cs="Arial"/>
                <w:sz w:val="22"/>
                <w:szCs w:val="22"/>
              </w:rPr>
            </w:pPr>
            <w:r>
              <w:rPr>
                <w:rFonts w:ascii="Corbel" w:hAnsi="Corbel" w:cs="Arial"/>
                <w:sz w:val="22"/>
                <w:szCs w:val="22"/>
              </w:rPr>
              <w:t>Project Management</w:t>
            </w:r>
          </w:p>
          <w:p w14:paraId="4C090A27" w14:textId="77777777" w:rsidR="000E35FA" w:rsidRPr="00E47DE5" w:rsidRDefault="000E35FA" w:rsidP="00294F2C">
            <w:pPr>
              <w:pStyle w:val="Achievement"/>
              <w:tabs>
                <w:tab w:val="clear" w:pos="360"/>
                <w:tab w:val="num" w:pos="1426"/>
              </w:tabs>
              <w:ind w:left="324" w:hanging="252"/>
              <w:rPr>
                <w:rFonts w:ascii="Corbel" w:hAnsi="Corbel" w:cs="Arial"/>
                <w:sz w:val="22"/>
                <w:szCs w:val="22"/>
              </w:rPr>
            </w:pPr>
            <w:r w:rsidRPr="00E47DE5">
              <w:rPr>
                <w:rFonts w:ascii="Corbel" w:hAnsi="Corbel" w:cs="Arial"/>
                <w:sz w:val="22"/>
                <w:szCs w:val="22"/>
              </w:rPr>
              <w:t>Software Architecture</w:t>
            </w:r>
          </w:p>
          <w:p w14:paraId="11D75F8D" w14:textId="77777777" w:rsidR="000E35FA" w:rsidRPr="004F56CD" w:rsidRDefault="000E35FA" w:rsidP="00D07E11">
            <w:pPr>
              <w:pStyle w:val="Achievement"/>
              <w:spacing w:after="120"/>
              <w:ind w:left="331" w:hanging="259"/>
              <w:rPr>
                <w:rFonts w:ascii="Corbel" w:hAnsi="Corbel" w:cs="Arial"/>
                <w:sz w:val="22"/>
                <w:szCs w:val="22"/>
              </w:rPr>
            </w:pPr>
            <w:r w:rsidRPr="00E47DE5">
              <w:rPr>
                <w:rFonts w:ascii="Corbel" w:hAnsi="Corbel" w:cs="Arial"/>
                <w:sz w:val="22"/>
                <w:szCs w:val="22"/>
              </w:rPr>
              <w:t>Computer Security</w:t>
            </w:r>
          </w:p>
          <w:p w14:paraId="196BC883" w14:textId="1C5495B2" w:rsidR="00294F2C" w:rsidRPr="00294F2C" w:rsidRDefault="00294F2C" w:rsidP="00294F2C">
            <w:pPr>
              <w:pStyle w:val="CompanyNameOne"/>
            </w:pPr>
            <w:r w:rsidRPr="00294F2C">
              <w:rPr>
                <w:b/>
              </w:rPr>
              <w:t>2008-2011</w:t>
            </w:r>
            <w:r w:rsidRPr="00940743">
              <w:tab/>
            </w:r>
            <w:r>
              <w:t xml:space="preserve">           </w:t>
            </w:r>
            <w:r w:rsidRPr="00940743">
              <w:t>Georgian College</w:t>
            </w:r>
            <w:r w:rsidRPr="00940743">
              <w:tab/>
              <w:t xml:space="preserve">   </w:t>
            </w:r>
            <w:r>
              <w:t xml:space="preserve">                               </w:t>
            </w:r>
            <w:r w:rsidRPr="00940743">
              <w:t xml:space="preserve"> </w:t>
            </w:r>
            <w:r>
              <w:t xml:space="preserve">         </w:t>
            </w:r>
            <w:r w:rsidRPr="00294F2C">
              <w:rPr>
                <w:b/>
              </w:rPr>
              <w:t xml:space="preserve"> </w:t>
            </w:r>
            <w:r w:rsidR="009B6510">
              <w:rPr>
                <w:b/>
              </w:rPr>
              <w:t xml:space="preserve"> </w:t>
            </w:r>
            <w:r w:rsidRPr="00294F2C">
              <w:rPr>
                <w:b/>
              </w:rPr>
              <w:t>Barrie, ON</w:t>
            </w:r>
          </w:p>
          <w:p w14:paraId="458CB956" w14:textId="4D7596B2" w:rsidR="00294F2C" w:rsidRPr="00294F2C" w:rsidRDefault="00294F2C" w:rsidP="00294F2C">
            <w:pPr>
              <w:pStyle w:val="JobTitle"/>
              <w:spacing w:after="120"/>
              <w:rPr>
                <w:rFonts w:ascii="Corbel" w:hAnsi="Corbel" w:cs="Arial"/>
                <w:b/>
                <w:spacing w:val="0"/>
                <w:sz w:val="22"/>
                <w:szCs w:val="22"/>
              </w:rPr>
            </w:pPr>
            <w:r w:rsidRPr="00E47DE5">
              <w:rPr>
                <w:rFonts w:ascii="Corbel" w:hAnsi="Corbel" w:cs="Arial"/>
                <w:b/>
                <w:spacing w:val="0"/>
                <w:sz w:val="22"/>
                <w:szCs w:val="22"/>
              </w:rPr>
              <w:t>Electrical Engineering Technology Diploma</w:t>
            </w:r>
          </w:p>
          <w:p w14:paraId="3A91AEDE" w14:textId="77777777" w:rsidR="000E35FA" w:rsidRPr="00E47DE5" w:rsidRDefault="000E35FA" w:rsidP="000E35FA">
            <w:pPr>
              <w:pStyle w:val="Achievement"/>
              <w:ind w:left="324" w:hanging="252"/>
              <w:rPr>
                <w:rFonts w:ascii="Corbel" w:hAnsi="Corbel" w:cs="Arial"/>
                <w:sz w:val="22"/>
                <w:szCs w:val="22"/>
              </w:rPr>
            </w:pPr>
            <w:r w:rsidRPr="00E47DE5">
              <w:rPr>
                <w:rFonts w:ascii="Corbel" w:hAnsi="Corbel" w:cs="Arial"/>
                <w:sz w:val="22"/>
                <w:szCs w:val="22"/>
              </w:rPr>
              <w:t>C++ Programming</w:t>
            </w:r>
          </w:p>
          <w:p w14:paraId="6E2B12AB" w14:textId="17431496" w:rsidR="000E35FA" w:rsidRPr="00E47DE5" w:rsidRDefault="000E35FA" w:rsidP="000E35FA">
            <w:pPr>
              <w:pStyle w:val="Achievement"/>
              <w:ind w:left="324" w:hanging="252"/>
              <w:rPr>
                <w:rFonts w:ascii="Corbel" w:hAnsi="Corbel" w:cs="Arial"/>
                <w:sz w:val="22"/>
                <w:szCs w:val="22"/>
              </w:rPr>
            </w:pPr>
            <w:r w:rsidRPr="00E47DE5">
              <w:rPr>
                <w:rFonts w:ascii="Corbel" w:hAnsi="Corbel" w:cs="Arial"/>
                <w:sz w:val="22"/>
                <w:szCs w:val="22"/>
              </w:rPr>
              <w:t>Mathematics for Technology</w:t>
            </w:r>
          </w:p>
          <w:p w14:paraId="0741344C" w14:textId="098F31AC" w:rsidR="00BB0441" w:rsidRPr="00E47DE5" w:rsidRDefault="00BB0441" w:rsidP="00BB0441">
            <w:pPr>
              <w:pStyle w:val="Achievement"/>
              <w:ind w:left="324" w:hanging="252"/>
              <w:rPr>
                <w:rFonts w:ascii="Corbel" w:hAnsi="Corbel" w:cs="Arial"/>
                <w:sz w:val="22"/>
                <w:szCs w:val="22"/>
              </w:rPr>
            </w:pPr>
            <w:r>
              <w:rPr>
                <w:rFonts w:ascii="Corbel" w:hAnsi="Corbel" w:cs="Arial"/>
                <w:sz w:val="22"/>
                <w:szCs w:val="22"/>
              </w:rPr>
              <w:t>Python Application Development</w:t>
            </w:r>
          </w:p>
          <w:p w14:paraId="15C1BD8E" w14:textId="53C056B1" w:rsidR="000E35FA" w:rsidRPr="002501BB" w:rsidRDefault="000E35FA" w:rsidP="00BB0441">
            <w:pPr>
              <w:pStyle w:val="Achievement"/>
              <w:numPr>
                <w:ilvl w:val="0"/>
                <w:numId w:val="0"/>
              </w:numPr>
              <w:spacing w:after="220"/>
              <w:ind w:left="346"/>
              <w:rPr>
                <w:rFonts w:ascii="Corbel" w:hAnsi="Corbel"/>
                <w:sz w:val="22"/>
                <w:szCs w:val="22"/>
              </w:rPr>
            </w:pPr>
          </w:p>
        </w:tc>
      </w:tr>
      <w:tr w:rsidR="00BB0441" w:rsidRPr="00E47DE5" w14:paraId="6B4A5EED" w14:textId="77777777" w:rsidTr="00C31560">
        <w:trPr>
          <w:trHeight w:val="1016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EFED8" w14:textId="77777777" w:rsidR="000E35FA" w:rsidRDefault="000E35FA" w:rsidP="000E35FA">
            <w:pPr>
              <w:pStyle w:val="SectionTitle"/>
              <w:rPr>
                <w:noProof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3874D" w14:textId="77777777" w:rsidR="000E35FA" w:rsidRDefault="000E35FA" w:rsidP="000E35FA">
            <w:pPr>
              <w:pStyle w:val="CompanyNameOne"/>
              <w:rPr>
                <w:noProof/>
              </w:rPr>
            </w:pPr>
          </w:p>
        </w:tc>
      </w:tr>
    </w:tbl>
    <w:p w14:paraId="1F288EA7" w14:textId="77777777" w:rsidR="00D41B9E" w:rsidRPr="00E47DE5" w:rsidRDefault="00D41B9E" w:rsidP="004809BE">
      <w:pPr>
        <w:rPr>
          <w:rFonts w:ascii="Corbel" w:hAnsi="Corbel"/>
        </w:rPr>
      </w:pPr>
    </w:p>
    <w:sectPr w:rsidR="00D41B9E" w:rsidRPr="00E47DE5" w:rsidSect="00173BF6">
      <w:headerReference w:type="first" r:id="rId9"/>
      <w:pgSz w:w="12240" w:h="15840" w:code="1"/>
      <w:pgMar w:top="900" w:right="1800" w:bottom="5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2B16C" w14:textId="77777777" w:rsidR="00294F2C" w:rsidRDefault="00294F2C">
      <w:r>
        <w:separator/>
      </w:r>
    </w:p>
  </w:endnote>
  <w:endnote w:type="continuationSeparator" w:id="0">
    <w:p w14:paraId="2857680F" w14:textId="77777777" w:rsidR="00294F2C" w:rsidRDefault="0029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009A5" w14:textId="77777777" w:rsidR="00294F2C" w:rsidRDefault="00294F2C">
      <w:r>
        <w:separator/>
      </w:r>
    </w:p>
  </w:footnote>
  <w:footnote w:type="continuationSeparator" w:id="0">
    <w:p w14:paraId="1A5617B0" w14:textId="77777777" w:rsidR="00294F2C" w:rsidRDefault="00294F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902C7" w14:textId="77777777" w:rsidR="00294F2C" w:rsidRDefault="00294F2C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3D75"/>
    <w:multiLevelType w:val="hybridMultilevel"/>
    <w:tmpl w:val="F690812A"/>
    <w:lvl w:ilvl="0" w:tplc="C0FABDAE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147D44F5"/>
    <w:multiLevelType w:val="hybridMultilevel"/>
    <w:tmpl w:val="E8B88600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C870DED"/>
    <w:multiLevelType w:val="hybridMultilevel"/>
    <w:tmpl w:val="07442394"/>
    <w:lvl w:ilvl="0" w:tplc="D698383E">
      <w:start w:val="705"/>
      <w:numFmt w:val="bullet"/>
      <w:lvlText w:val="-"/>
      <w:lvlJc w:val="left"/>
      <w:pPr>
        <w:ind w:left="3765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3">
    <w:nsid w:val="213D56AE"/>
    <w:multiLevelType w:val="hybridMultilevel"/>
    <w:tmpl w:val="31BE97B4"/>
    <w:lvl w:ilvl="0" w:tplc="1BFCF15E">
      <w:start w:val="705"/>
      <w:numFmt w:val="bullet"/>
      <w:lvlText w:val="-"/>
      <w:lvlJc w:val="left"/>
      <w:pPr>
        <w:ind w:left="3705" w:hanging="360"/>
      </w:pPr>
      <w:rPr>
        <w:rFonts w:ascii="Arial" w:eastAsia="Batang" w:hAnsi="Aria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4">
    <w:nsid w:val="25670792"/>
    <w:multiLevelType w:val="hybridMultilevel"/>
    <w:tmpl w:val="CAEA05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A080BF4"/>
    <w:multiLevelType w:val="hybridMultilevel"/>
    <w:tmpl w:val="A2B2F568"/>
    <w:lvl w:ilvl="0" w:tplc="10090005">
      <w:start w:val="1"/>
      <w:numFmt w:val="bullet"/>
      <w:lvlText w:val=""/>
      <w:lvlJc w:val="left"/>
      <w:pPr>
        <w:ind w:left="45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6">
    <w:nsid w:val="3B074757"/>
    <w:multiLevelType w:val="hybridMultilevel"/>
    <w:tmpl w:val="CDCC8B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D002E16"/>
    <w:multiLevelType w:val="hybridMultilevel"/>
    <w:tmpl w:val="78A0373E"/>
    <w:lvl w:ilvl="0" w:tplc="10090005">
      <w:start w:val="1"/>
      <w:numFmt w:val="bullet"/>
      <w:lvlText w:val=""/>
      <w:lvlJc w:val="left"/>
      <w:pPr>
        <w:ind w:left="4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8">
    <w:nsid w:val="4D19064C"/>
    <w:multiLevelType w:val="multilevel"/>
    <w:tmpl w:val="831C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3264BE"/>
    <w:multiLevelType w:val="multilevel"/>
    <w:tmpl w:val="254C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6261E6"/>
    <w:multiLevelType w:val="hybridMultilevel"/>
    <w:tmpl w:val="E75C53AC"/>
    <w:lvl w:ilvl="0" w:tplc="10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49EAE54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sz w:val="22"/>
        <w:szCs w:val="22"/>
      </w:rPr>
    </w:lvl>
  </w:abstractNum>
  <w:abstractNum w:abstractNumId="12">
    <w:nsid w:val="701E7729"/>
    <w:multiLevelType w:val="hybridMultilevel"/>
    <w:tmpl w:val="F15A95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4344488"/>
    <w:multiLevelType w:val="multilevel"/>
    <w:tmpl w:val="C190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850B40"/>
    <w:multiLevelType w:val="hybridMultilevel"/>
    <w:tmpl w:val="969A10F4"/>
    <w:lvl w:ilvl="0" w:tplc="10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7E9452AE"/>
    <w:multiLevelType w:val="multilevel"/>
    <w:tmpl w:val="243C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</w:num>
  <w:num w:numId="3">
    <w:abstractNumId w:val="4"/>
  </w:num>
  <w:num w:numId="4">
    <w:abstractNumId w:val="12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10"/>
  </w:num>
  <w:num w:numId="11">
    <w:abstractNumId w:val="14"/>
  </w:num>
  <w:num w:numId="12">
    <w:abstractNumId w:val="5"/>
  </w:num>
  <w:num w:numId="13">
    <w:abstractNumId w:val="7"/>
  </w:num>
  <w:num w:numId="14">
    <w:abstractNumId w:val="13"/>
  </w:num>
  <w:num w:numId="15">
    <w:abstractNumId w:val="8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1E"/>
    <w:rsid w:val="0000256B"/>
    <w:rsid w:val="00004148"/>
    <w:rsid w:val="00006451"/>
    <w:rsid w:val="00006FD8"/>
    <w:rsid w:val="00023156"/>
    <w:rsid w:val="00026214"/>
    <w:rsid w:val="00030B8E"/>
    <w:rsid w:val="00036077"/>
    <w:rsid w:val="00042FA5"/>
    <w:rsid w:val="00044E1A"/>
    <w:rsid w:val="00047C56"/>
    <w:rsid w:val="00052720"/>
    <w:rsid w:val="000623E1"/>
    <w:rsid w:val="00065875"/>
    <w:rsid w:val="00076E8C"/>
    <w:rsid w:val="00081B54"/>
    <w:rsid w:val="00085682"/>
    <w:rsid w:val="00090702"/>
    <w:rsid w:val="00094689"/>
    <w:rsid w:val="000A0326"/>
    <w:rsid w:val="000A59C0"/>
    <w:rsid w:val="000A638C"/>
    <w:rsid w:val="000B417C"/>
    <w:rsid w:val="000E12CC"/>
    <w:rsid w:val="000E35FA"/>
    <w:rsid w:val="000E51FB"/>
    <w:rsid w:val="000E7CE0"/>
    <w:rsid w:val="00101AC5"/>
    <w:rsid w:val="00110929"/>
    <w:rsid w:val="00111974"/>
    <w:rsid w:val="00112E4C"/>
    <w:rsid w:val="0011316B"/>
    <w:rsid w:val="00120DD5"/>
    <w:rsid w:val="0012578D"/>
    <w:rsid w:val="00130A9C"/>
    <w:rsid w:val="001434E7"/>
    <w:rsid w:val="00144144"/>
    <w:rsid w:val="00147B67"/>
    <w:rsid w:val="00155277"/>
    <w:rsid w:val="00161391"/>
    <w:rsid w:val="0016716C"/>
    <w:rsid w:val="00173BF6"/>
    <w:rsid w:val="00174E5B"/>
    <w:rsid w:val="001764C3"/>
    <w:rsid w:val="00192228"/>
    <w:rsid w:val="0019734F"/>
    <w:rsid w:val="001A26E3"/>
    <w:rsid w:val="001B075C"/>
    <w:rsid w:val="001B1B1C"/>
    <w:rsid w:val="001B293E"/>
    <w:rsid w:val="001C0FD9"/>
    <w:rsid w:val="001C281C"/>
    <w:rsid w:val="001C66A5"/>
    <w:rsid w:val="001C7F4C"/>
    <w:rsid w:val="001D3861"/>
    <w:rsid w:val="001D3A3F"/>
    <w:rsid w:val="001E255F"/>
    <w:rsid w:val="001E37EA"/>
    <w:rsid w:val="001F1FD5"/>
    <w:rsid w:val="001F3AFC"/>
    <w:rsid w:val="00203C17"/>
    <w:rsid w:val="0020598A"/>
    <w:rsid w:val="002066AD"/>
    <w:rsid w:val="002244F6"/>
    <w:rsid w:val="0022453B"/>
    <w:rsid w:val="00246462"/>
    <w:rsid w:val="00247001"/>
    <w:rsid w:val="00247E62"/>
    <w:rsid w:val="002501BB"/>
    <w:rsid w:val="00252EA4"/>
    <w:rsid w:val="00254A25"/>
    <w:rsid w:val="00256CB9"/>
    <w:rsid w:val="002624DA"/>
    <w:rsid w:val="0026272A"/>
    <w:rsid w:val="00262C96"/>
    <w:rsid w:val="002641FC"/>
    <w:rsid w:val="00266D08"/>
    <w:rsid w:val="0026744B"/>
    <w:rsid w:val="00267A92"/>
    <w:rsid w:val="00267D78"/>
    <w:rsid w:val="00276D15"/>
    <w:rsid w:val="00277A18"/>
    <w:rsid w:val="00282F3D"/>
    <w:rsid w:val="00290B15"/>
    <w:rsid w:val="00294F2C"/>
    <w:rsid w:val="00296BE5"/>
    <w:rsid w:val="00296F2E"/>
    <w:rsid w:val="002A7060"/>
    <w:rsid w:val="002B22C9"/>
    <w:rsid w:val="002B2BF8"/>
    <w:rsid w:val="002B7FE8"/>
    <w:rsid w:val="002C0750"/>
    <w:rsid w:val="002C1BC0"/>
    <w:rsid w:val="002C4F3E"/>
    <w:rsid w:val="002D30C0"/>
    <w:rsid w:val="002D5B32"/>
    <w:rsid w:val="002E0709"/>
    <w:rsid w:val="002F095C"/>
    <w:rsid w:val="002F3916"/>
    <w:rsid w:val="002F6B0B"/>
    <w:rsid w:val="00306FB6"/>
    <w:rsid w:val="003202FD"/>
    <w:rsid w:val="003245AC"/>
    <w:rsid w:val="00326259"/>
    <w:rsid w:val="003419FE"/>
    <w:rsid w:val="00350A71"/>
    <w:rsid w:val="00364D04"/>
    <w:rsid w:val="003728B6"/>
    <w:rsid w:val="00382C03"/>
    <w:rsid w:val="00387385"/>
    <w:rsid w:val="00390892"/>
    <w:rsid w:val="003948F1"/>
    <w:rsid w:val="003963C5"/>
    <w:rsid w:val="003B789B"/>
    <w:rsid w:val="003C38F5"/>
    <w:rsid w:val="003C5FFB"/>
    <w:rsid w:val="003D1A2A"/>
    <w:rsid w:val="003D590F"/>
    <w:rsid w:val="003E1D59"/>
    <w:rsid w:val="00400619"/>
    <w:rsid w:val="00407EF9"/>
    <w:rsid w:val="00412B7B"/>
    <w:rsid w:val="00415061"/>
    <w:rsid w:val="004304F2"/>
    <w:rsid w:val="00441177"/>
    <w:rsid w:val="00442AE7"/>
    <w:rsid w:val="00450220"/>
    <w:rsid w:val="00457C75"/>
    <w:rsid w:val="00463C74"/>
    <w:rsid w:val="00467662"/>
    <w:rsid w:val="00470C78"/>
    <w:rsid w:val="0047220F"/>
    <w:rsid w:val="00472E21"/>
    <w:rsid w:val="004809BE"/>
    <w:rsid w:val="00483F57"/>
    <w:rsid w:val="004A7453"/>
    <w:rsid w:val="004D24EA"/>
    <w:rsid w:val="004D6832"/>
    <w:rsid w:val="004D7A4C"/>
    <w:rsid w:val="004E52CD"/>
    <w:rsid w:val="004F348E"/>
    <w:rsid w:val="004F56CD"/>
    <w:rsid w:val="00500FCE"/>
    <w:rsid w:val="00503571"/>
    <w:rsid w:val="005045FF"/>
    <w:rsid w:val="0050781E"/>
    <w:rsid w:val="0051373D"/>
    <w:rsid w:val="00513CE4"/>
    <w:rsid w:val="00514268"/>
    <w:rsid w:val="00517643"/>
    <w:rsid w:val="00520510"/>
    <w:rsid w:val="005214BF"/>
    <w:rsid w:val="00531536"/>
    <w:rsid w:val="005362F7"/>
    <w:rsid w:val="00541B48"/>
    <w:rsid w:val="005559DE"/>
    <w:rsid w:val="00562051"/>
    <w:rsid w:val="00565B00"/>
    <w:rsid w:val="00565BF3"/>
    <w:rsid w:val="00566292"/>
    <w:rsid w:val="005670E3"/>
    <w:rsid w:val="00571119"/>
    <w:rsid w:val="00574E11"/>
    <w:rsid w:val="005839A4"/>
    <w:rsid w:val="00587176"/>
    <w:rsid w:val="005931FC"/>
    <w:rsid w:val="00597192"/>
    <w:rsid w:val="005A4A6F"/>
    <w:rsid w:val="005A7611"/>
    <w:rsid w:val="005B1B8A"/>
    <w:rsid w:val="005B5232"/>
    <w:rsid w:val="005C60BF"/>
    <w:rsid w:val="005D1653"/>
    <w:rsid w:val="005D37D1"/>
    <w:rsid w:val="005D5BBB"/>
    <w:rsid w:val="005E5744"/>
    <w:rsid w:val="005E746D"/>
    <w:rsid w:val="005F0996"/>
    <w:rsid w:val="005F47B9"/>
    <w:rsid w:val="005F67C7"/>
    <w:rsid w:val="006070C5"/>
    <w:rsid w:val="00610BBD"/>
    <w:rsid w:val="00616790"/>
    <w:rsid w:val="006212CC"/>
    <w:rsid w:val="00621BDE"/>
    <w:rsid w:val="006304DE"/>
    <w:rsid w:val="006311A8"/>
    <w:rsid w:val="0064721F"/>
    <w:rsid w:val="006519F0"/>
    <w:rsid w:val="00652E81"/>
    <w:rsid w:val="00655E57"/>
    <w:rsid w:val="00670B3B"/>
    <w:rsid w:val="00675D2B"/>
    <w:rsid w:val="006809AE"/>
    <w:rsid w:val="00682AC4"/>
    <w:rsid w:val="00686270"/>
    <w:rsid w:val="00686414"/>
    <w:rsid w:val="0068791D"/>
    <w:rsid w:val="00693D72"/>
    <w:rsid w:val="00695011"/>
    <w:rsid w:val="006963DA"/>
    <w:rsid w:val="006964B3"/>
    <w:rsid w:val="00696F29"/>
    <w:rsid w:val="0069748B"/>
    <w:rsid w:val="006B0BEA"/>
    <w:rsid w:val="006D506C"/>
    <w:rsid w:val="006F1D9B"/>
    <w:rsid w:val="006F3F8C"/>
    <w:rsid w:val="0070192F"/>
    <w:rsid w:val="00706AFA"/>
    <w:rsid w:val="007116C6"/>
    <w:rsid w:val="007157CB"/>
    <w:rsid w:val="00717E4F"/>
    <w:rsid w:val="00720428"/>
    <w:rsid w:val="007242B0"/>
    <w:rsid w:val="00734136"/>
    <w:rsid w:val="00745E60"/>
    <w:rsid w:val="007514C6"/>
    <w:rsid w:val="00753E1B"/>
    <w:rsid w:val="00754A92"/>
    <w:rsid w:val="00756BB9"/>
    <w:rsid w:val="00763A74"/>
    <w:rsid w:val="0076614B"/>
    <w:rsid w:val="00766D5B"/>
    <w:rsid w:val="00771177"/>
    <w:rsid w:val="00781A8F"/>
    <w:rsid w:val="007871EB"/>
    <w:rsid w:val="00787F2D"/>
    <w:rsid w:val="0079136F"/>
    <w:rsid w:val="0079246A"/>
    <w:rsid w:val="0079476C"/>
    <w:rsid w:val="00797D55"/>
    <w:rsid w:val="007A31DE"/>
    <w:rsid w:val="007B3CB0"/>
    <w:rsid w:val="007B3E4D"/>
    <w:rsid w:val="007B5D00"/>
    <w:rsid w:val="007C5361"/>
    <w:rsid w:val="007D03D5"/>
    <w:rsid w:val="007D06F0"/>
    <w:rsid w:val="007D4E97"/>
    <w:rsid w:val="007D54DD"/>
    <w:rsid w:val="007D7E88"/>
    <w:rsid w:val="007E32FA"/>
    <w:rsid w:val="007F1443"/>
    <w:rsid w:val="007F44E1"/>
    <w:rsid w:val="007F4F5C"/>
    <w:rsid w:val="007F5F99"/>
    <w:rsid w:val="007F6C65"/>
    <w:rsid w:val="007F73CF"/>
    <w:rsid w:val="00802D55"/>
    <w:rsid w:val="00805ACE"/>
    <w:rsid w:val="00812E63"/>
    <w:rsid w:val="00813F68"/>
    <w:rsid w:val="00816402"/>
    <w:rsid w:val="008223BC"/>
    <w:rsid w:val="00823BD4"/>
    <w:rsid w:val="00832A62"/>
    <w:rsid w:val="00835C05"/>
    <w:rsid w:val="00837988"/>
    <w:rsid w:val="008401F4"/>
    <w:rsid w:val="00850231"/>
    <w:rsid w:val="00854246"/>
    <w:rsid w:val="00856F99"/>
    <w:rsid w:val="008649C6"/>
    <w:rsid w:val="00865097"/>
    <w:rsid w:val="0086541C"/>
    <w:rsid w:val="008677F0"/>
    <w:rsid w:val="00881610"/>
    <w:rsid w:val="0088563F"/>
    <w:rsid w:val="00885E85"/>
    <w:rsid w:val="008A375C"/>
    <w:rsid w:val="008A4BB5"/>
    <w:rsid w:val="008B19B6"/>
    <w:rsid w:val="008B61CC"/>
    <w:rsid w:val="008C1957"/>
    <w:rsid w:val="008C3D2F"/>
    <w:rsid w:val="008D24F3"/>
    <w:rsid w:val="008D4A1A"/>
    <w:rsid w:val="008D772D"/>
    <w:rsid w:val="008E7232"/>
    <w:rsid w:val="0090085D"/>
    <w:rsid w:val="00901629"/>
    <w:rsid w:val="00902438"/>
    <w:rsid w:val="00905F10"/>
    <w:rsid w:val="00912212"/>
    <w:rsid w:val="0091757D"/>
    <w:rsid w:val="009204D2"/>
    <w:rsid w:val="00923345"/>
    <w:rsid w:val="00925811"/>
    <w:rsid w:val="00927715"/>
    <w:rsid w:val="00931CB4"/>
    <w:rsid w:val="00940743"/>
    <w:rsid w:val="00941F2E"/>
    <w:rsid w:val="00941F42"/>
    <w:rsid w:val="0094423C"/>
    <w:rsid w:val="009549A8"/>
    <w:rsid w:val="00960A47"/>
    <w:rsid w:val="00961AAE"/>
    <w:rsid w:val="00975E39"/>
    <w:rsid w:val="0097750F"/>
    <w:rsid w:val="00977B2E"/>
    <w:rsid w:val="00980059"/>
    <w:rsid w:val="00984ADF"/>
    <w:rsid w:val="00986618"/>
    <w:rsid w:val="00987A65"/>
    <w:rsid w:val="009904CF"/>
    <w:rsid w:val="00990F30"/>
    <w:rsid w:val="009A2849"/>
    <w:rsid w:val="009A4964"/>
    <w:rsid w:val="009A7441"/>
    <w:rsid w:val="009A7F7F"/>
    <w:rsid w:val="009B6510"/>
    <w:rsid w:val="009B6CBC"/>
    <w:rsid w:val="009D0F2D"/>
    <w:rsid w:val="009D1F8B"/>
    <w:rsid w:val="009E1432"/>
    <w:rsid w:val="009F0480"/>
    <w:rsid w:val="009F101D"/>
    <w:rsid w:val="009F3286"/>
    <w:rsid w:val="009F5E05"/>
    <w:rsid w:val="00A0088F"/>
    <w:rsid w:val="00A02F1B"/>
    <w:rsid w:val="00A15787"/>
    <w:rsid w:val="00A176BC"/>
    <w:rsid w:val="00A2411A"/>
    <w:rsid w:val="00A2745B"/>
    <w:rsid w:val="00A30CEE"/>
    <w:rsid w:val="00A33DC7"/>
    <w:rsid w:val="00A35F09"/>
    <w:rsid w:val="00A37F21"/>
    <w:rsid w:val="00A43AD4"/>
    <w:rsid w:val="00A4428D"/>
    <w:rsid w:val="00A51C9D"/>
    <w:rsid w:val="00A55665"/>
    <w:rsid w:val="00A564D9"/>
    <w:rsid w:val="00A6125E"/>
    <w:rsid w:val="00A66F63"/>
    <w:rsid w:val="00A67AA2"/>
    <w:rsid w:val="00A72FCF"/>
    <w:rsid w:val="00A778BD"/>
    <w:rsid w:val="00A8134B"/>
    <w:rsid w:val="00A81817"/>
    <w:rsid w:val="00A855AA"/>
    <w:rsid w:val="00AA4F89"/>
    <w:rsid w:val="00AB09A3"/>
    <w:rsid w:val="00AB1D75"/>
    <w:rsid w:val="00AB3D36"/>
    <w:rsid w:val="00AB46B3"/>
    <w:rsid w:val="00AC6B68"/>
    <w:rsid w:val="00AD0801"/>
    <w:rsid w:val="00AD3B71"/>
    <w:rsid w:val="00AE4939"/>
    <w:rsid w:val="00AF1161"/>
    <w:rsid w:val="00AF4B75"/>
    <w:rsid w:val="00B05FA2"/>
    <w:rsid w:val="00B06E13"/>
    <w:rsid w:val="00B06ED5"/>
    <w:rsid w:val="00B16CC6"/>
    <w:rsid w:val="00B2115A"/>
    <w:rsid w:val="00B244F7"/>
    <w:rsid w:val="00B24EDC"/>
    <w:rsid w:val="00B27460"/>
    <w:rsid w:val="00B32272"/>
    <w:rsid w:val="00B32D43"/>
    <w:rsid w:val="00B33777"/>
    <w:rsid w:val="00B338AF"/>
    <w:rsid w:val="00B34989"/>
    <w:rsid w:val="00B35803"/>
    <w:rsid w:val="00B41082"/>
    <w:rsid w:val="00B412B9"/>
    <w:rsid w:val="00B41C62"/>
    <w:rsid w:val="00B441A8"/>
    <w:rsid w:val="00B44D9E"/>
    <w:rsid w:val="00B4509F"/>
    <w:rsid w:val="00B45387"/>
    <w:rsid w:val="00B529B1"/>
    <w:rsid w:val="00B52DA6"/>
    <w:rsid w:val="00B62DAB"/>
    <w:rsid w:val="00B62F8E"/>
    <w:rsid w:val="00B742F9"/>
    <w:rsid w:val="00B82708"/>
    <w:rsid w:val="00B9347D"/>
    <w:rsid w:val="00B96C38"/>
    <w:rsid w:val="00BA5527"/>
    <w:rsid w:val="00BA57A5"/>
    <w:rsid w:val="00BB0441"/>
    <w:rsid w:val="00BB145D"/>
    <w:rsid w:val="00BB341C"/>
    <w:rsid w:val="00BC4BBC"/>
    <w:rsid w:val="00BC7745"/>
    <w:rsid w:val="00BE1785"/>
    <w:rsid w:val="00BE62C7"/>
    <w:rsid w:val="00BE6A0C"/>
    <w:rsid w:val="00BE7127"/>
    <w:rsid w:val="00BF13C9"/>
    <w:rsid w:val="00C03527"/>
    <w:rsid w:val="00C11720"/>
    <w:rsid w:val="00C12CB8"/>
    <w:rsid w:val="00C13809"/>
    <w:rsid w:val="00C13836"/>
    <w:rsid w:val="00C20871"/>
    <w:rsid w:val="00C237D4"/>
    <w:rsid w:val="00C23862"/>
    <w:rsid w:val="00C31560"/>
    <w:rsid w:val="00C37D30"/>
    <w:rsid w:val="00C40C34"/>
    <w:rsid w:val="00C42A37"/>
    <w:rsid w:val="00C47237"/>
    <w:rsid w:val="00C51DC9"/>
    <w:rsid w:val="00C5504D"/>
    <w:rsid w:val="00C57692"/>
    <w:rsid w:val="00C60D35"/>
    <w:rsid w:val="00C72E24"/>
    <w:rsid w:val="00C73D0A"/>
    <w:rsid w:val="00C750E6"/>
    <w:rsid w:val="00C755D0"/>
    <w:rsid w:val="00C772B2"/>
    <w:rsid w:val="00C8125D"/>
    <w:rsid w:val="00C94143"/>
    <w:rsid w:val="00C96949"/>
    <w:rsid w:val="00CA2A6C"/>
    <w:rsid w:val="00CB0278"/>
    <w:rsid w:val="00CC0285"/>
    <w:rsid w:val="00CC0C22"/>
    <w:rsid w:val="00CC0FB0"/>
    <w:rsid w:val="00CC3C79"/>
    <w:rsid w:val="00D016E3"/>
    <w:rsid w:val="00D07E11"/>
    <w:rsid w:val="00D118AD"/>
    <w:rsid w:val="00D15A97"/>
    <w:rsid w:val="00D225C5"/>
    <w:rsid w:val="00D249DC"/>
    <w:rsid w:val="00D255BD"/>
    <w:rsid w:val="00D27856"/>
    <w:rsid w:val="00D31243"/>
    <w:rsid w:val="00D41B9E"/>
    <w:rsid w:val="00D42AA7"/>
    <w:rsid w:val="00D47FA6"/>
    <w:rsid w:val="00D519DD"/>
    <w:rsid w:val="00D52084"/>
    <w:rsid w:val="00D52E79"/>
    <w:rsid w:val="00D74EFD"/>
    <w:rsid w:val="00D7629A"/>
    <w:rsid w:val="00D802CA"/>
    <w:rsid w:val="00D82458"/>
    <w:rsid w:val="00D861F7"/>
    <w:rsid w:val="00D90786"/>
    <w:rsid w:val="00D911EE"/>
    <w:rsid w:val="00DA0E6E"/>
    <w:rsid w:val="00DA1508"/>
    <w:rsid w:val="00DA19EA"/>
    <w:rsid w:val="00DA3084"/>
    <w:rsid w:val="00DA7DCB"/>
    <w:rsid w:val="00DB2CC3"/>
    <w:rsid w:val="00DC2C9D"/>
    <w:rsid w:val="00DC55BC"/>
    <w:rsid w:val="00DC6A6E"/>
    <w:rsid w:val="00DE02AF"/>
    <w:rsid w:val="00DF23AA"/>
    <w:rsid w:val="00DF354A"/>
    <w:rsid w:val="00DF6347"/>
    <w:rsid w:val="00DF6692"/>
    <w:rsid w:val="00DF6BA9"/>
    <w:rsid w:val="00E0735C"/>
    <w:rsid w:val="00E11D61"/>
    <w:rsid w:val="00E11DCA"/>
    <w:rsid w:val="00E315CA"/>
    <w:rsid w:val="00E317EF"/>
    <w:rsid w:val="00E42626"/>
    <w:rsid w:val="00E47DE5"/>
    <w:rsid w:val="00E50944"/>
    <w:rsid w:val="00E73A12"/>
    <w:rsid w:val="00E75DC9"/>
    <w:rsid w:val="00E81462"/>
    <w:rsid w:val="00E8201B"/>
    <w:rsid w:val="00E8509A"/>
    <w:rsid w:val="00E87D25"/>
    <w:rsid w:val="00E909A5"/>
    <w:rsid w:val="00EB4311"/>
    <w:rsid w:val="00EB4893"/>
    <w:rsid w:val="00EB5AC0"/>
    <w:rsid w:val="00EC2524"/>
    <w:rsid w:val="00EC681B"/>
    <w:rsid w:val="00EC6F3F"/>
    <w:rsid w:val="00ED2C2A"/>
    <w:rsid w:val="00EE1168"/>
    <w:rsid w:val="00EE2A8A"/>
    <w:rsid w:val="00F00457"/>
    <w:rsid w:val="00F05383"/>
    <w:rsid w:val="00F05CFC"/>
    <w:rsid w:val="00F178C8"/>
    <w:rsid w:val="00F25292"/>
    <w:rsid w:val="00F26604"/>
    <w:rsid w:val="00F3312B"/>
    <w:rsid w:val="00F37F94"/>
    <w:rsid w:val="00F44958"/>
    <w:rsid w:val="00F44E86"/>
    <w:rsid w:val="00F4623A"/>
    <w:rsid w:val="00F6275C"/>
    <w:rsid w:val="00F62999"/>
    <w:rsid w:val="00F72AC6"/>
    <w:rsid w:val="00F749AB"/>
    <w:rsid w:val="00F8596F"/>
    <w:rsid w:val="00F96AA2"/>
    <w:rsid w:val="00FA1117"/>
    <w:rsid w:val="00FB7BC2"/>
    <w:rsid w:val="00FC05F7"/>
    <w:rsid w:val="00FC11C5"/>
    <w:rsid w:val="00FC6B7F"/>
    <w:rsid w:val="00FD0E41"/>
    <w:rsid w:val="00FD3DB5"/>
    <w:rsid w:val="00FD415F"/>
    <w:rsid w:val="00FD6C2F"/>
    <w:rsid w:val="00FD7751"/>
    <w:rsid w:val="00FE4959"/>
    <w:rsid w:val="00FE7526"/>
    <w:rsid w:val="00FF087F"/>
    <w:rsid w:val="00FF14C2"/>
    <w:rsid w:val="00FF4B52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4017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611"/>
    <w:rPr>
      <w:rFonts w:ascii="Arial" w:hAnsi="Arial"/>
      <w:sz w:val="20"/>
      <w:szCs w:val="20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0E51FB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0E51FB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0E51FB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0E51FB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0E51FB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E51FB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E1D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67AA2"/>
    <w:rPr>
      <w:rFonts w:ascii="Arial Black" w:hAnsi="Arial Black" w:cs="Times New Roman"/>
      <w:spacing w:val="-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E1D5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E1D59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E1D5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E1D59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0E51FB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3312B"/>
    <w:rPr>
      <w:rFonts w:ascii="Arial" w:eastAsia="Batang" w:hAnsi="Arial" w:cs="Times New Roman"/>
      <w:spacing w:val="-5"/>
      <w:lang w:val="en-US" w:eastAsia="en-US" w:bidi="ar-SA"/>
    </w:rPr>
  </w:style>
  <w:style w:type="paragraph" w:customStyle="1" w:styleId="Achievement">
    <w:name w:val="Achievement"/>
    <w:basedOn w:val="BodyText"/>
    <w:uiPriority w:val="99"/>
    <w:rsid w:val="000E51FB"/>
    <w:pPr>
      <w:numPr>
        <w:numId w:val="1"/>
      </w:numPr>
      <w:spacing w:after="60"/>
      <w:ind w:right="245"/>
    </w:pPr>
  </w:style>
  <w:style w:type="paragraph" w:customStyle="1" w:styleId="Address1">
    <w:name w:val="Address 1"/>
    <w:basedOn w:val="Normal"/>
    <w:uiPriority w:val="99"/>
    <w:rsid w:val="000E51FB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uiPriority w:val="99"/>
    <w:rsid w:val="000E51FB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link w:val="BodyTextIndentChar"/>
    <w:uiPriority w:val="99"/>
    <w:rsid w:val="000E51F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E1D59"/>
    <w:rPr>
      <w:rFonts w:ascii="Arial" w:hAnsi="Arial" w:cs="Times New Roman"/>
      <w:sz w:val="20"/>
      <w:szCs w:val="20"/>
    </w:rPr>
  </w:style>
  <w:style w:type="paragraph" w:customStyle="1" w:styleId="CityState">
    <w:name w:val="City/State"/>
    <w:basedOn w:val="BodyText"/>
    <w:next w:val="BodyText"/>
    <w:uiPriority w:val="99"/>
    <w:rsid w:val="000E51FB"/>
    <w:pPr>
      <w:keepNext/>
    </w:pPr>
  </w:style>
  <w:style w:type="paragraph" w:customStyle="1" w:styleId="CompanyName">
    <w:name w:val="Company Name"/>
    <w:basedOn w:val="Normal"/>
    <w:next w:val="Normal"/>
    <w:autoRedefine/>
    <w:uiPriority w:val="99"/>
    <w:rsid w:val="000E51FB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uiPriority w:val="99"/>
    <w:rsid w:val="00940743"/>
    <w:pPr>
      <w:spacing w:before="0"/>
    </w:pPr>
    <w:rPr>
      <w:rFonts w:ascii="Corbel" w:hAnsi="Corbel"/>
      <w:sz w:val="22"/>
      <w:szCs w:val="22"/>
    </w:rPr>
  </w:style>
  <w:style w:type="paragraph" w:styleId="Date">
    <w:name w:val="Date"/>
    <w:basedOn w:val="BodyText"/>
    <w:link w:val="DateChar"/>
    <w:uiPriority w:val="99"/>
    <w:rsid w:val="000E51FB"/>
    <w:pPr>
      <w:keepNext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E1D59"/>
    <w:rPr>
      <w:rFonts w:ascii="Arial" w:hAnsi="Arial" w:cs="Times New Roman"/>
      <w:sz w:val="20"/>
      <w:szCs w:val="20"/>
    </w:rPr>
  </w:style>
  <w:style w:type="paragraph" w:customStyle="1" w:styleId="DocumentLabel">
    <w:name w:val="Document Label"/>
    <w:basedOn w:val="Normal"/>
    <w:next w:val="Normal"/>
    <w:uiPriority w:val="99"/>
    <w:rsid w:val="000E51FB"/>
    <w:pPr>
      <w:spacing w:after="220"/>
      <w:jc w:val="both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0E51FB"/>
    <w:rPr>
      <w:rFonts w:ascii="Arial Black" w:hAnsi="Arial Black" w:cs="Times New Roman"/>
      <w:spacing w:val="-8"/>
      <w:sz w:val="18"/>
    </w:rPr>
  </w:style>
  <w:style w:type="paragraph" w:customStyle="1" w:styleId="HeaderBase">
    <w:name w:val="Header Base"/>
    <w:basedOn w:val="Normal"/>
    <w:uiPriority w:val="99"/>
    <w:rsid w:val="000E51FB"/>
    <w:pPr>
      <w:jc w:val="both"/>
    </w:pPr>
  </w:style>
  <w:style w:type="paragraph" w:styleId="Footer">
    <w:name w:val="footer"/>
    <w:basedOn w:val="HeaderBase"/>
    <w:link w:val="FooterChar"/>
    <w:uiPriority w:val="99"/>
    <w:rsid w:val="000E51FB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1D59"/>
    <w:rPr>
      <w:rFonts w:ascii="Arial" w:hAnsi="Arial" w:cs="Times New Roman"/>
      <w:sz w:val="20"/>
      <w:szCs w:val="20"/>
    </w:rPr>
  </w:style>
  <w:style w:type="paragraph" w:styleId="Header">
    <w:name w:val="header"/>
    <w:basedOn w:val="HeaderBase"/>
    <w:link w:val="HeaderChar"/>
    <w:uiPriority w:val="99"/>
    <w:rsid w:val="000E51FB"/>
    <w:pPr>
      <w:spacing w:line="220" w:lineRule="atLeast"/>
      <w:ind w:left="-216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1D59"/>
    <w:rPr>
      <w:rFonts w:ascii="Arial" w:hAnsi="Arial" w:cs="Times New Roman"/>
      <w:sz w:val="20"/>
      <w:szCs w:val="20"/>
    </w:rPr>
  </w:style>
  <w:style w:type="paragraph" w:customStyle="1" w:styleId="HeadingBase">
    <w:name w:val="Heading Base"/>
    <w:basedOn w:val="BodyText"/>
    <w:next w:val="BodyText"/>
    <w:link w:val="HeadingBaseChar"/>
    <w:uiPriority w:val="99"/>
    <w:rsid w:val="000E51FB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link w:val="InstitutionChar"/>
    <w:autoRedefine/>
    <w:uiPriority w:val="99"/>
    <w:rsid w:val="00927715"/>
    <w:pPr>
      <w:tabs>
        <w:tab w:val="left" w:pos="440"/>
        <w:tab w:val="left" w:pos="2160"/>
        <w:tab w:val="right" w:pos="6480"/>
      </w:tabs>
      <w:spacing w:before="200" w:after="60" w:line="220" w:lineRule="atLeast"/>
    </w:pPr>
    <w:rPr>
      <w:rFonts w:ascii="Corbel" w:hAnsi="Corbel" w:cs="Arial"/>
      <w:sz w:val="22"/>
      <w:szCs w:val="22"/>
      <w:lang w:val="en-CA" w:eastAsia="en-CA"/>
    </w:rPr>
  </w:style>
  <w:style w:type="character" w:customStyle="1" w:styleId="Job">
    <w:name w:val="Job"/>
    <w:basedOn w:val="DefaultParagraphFont"/>
    <w:uiPriority w:val="99"/>
    <w:rsid w:val="000E51FB"/>
    <w:rPr>
      <w:rFonts w:cs="Times New Roman"/>
    </w:rPr>
  </w:style>
  <w:style w:type="paragraph" w:customStyle="1" w:styleId="JobTitle">
    <w:name w:val="Job Title"/>
    <w:next w:val="Achievement"/>
    <w:uiPriority w:val="99"/>
    <w:rsid w:val="000E51FB"/>
    <w:pPr>
      <w:spacing w:after="60" w:line="220" w:lineRule="atLeast"/>
    </w:pPr>
    <w:rPr>
      <w:rFonts w:ascii="Arial Black" w:hAnsi="Arial Black"/>
      <w:spacing w:val="-10"/>
      <w:sz w:val="20"/>
      <w:szCs w:val="20"/>
    </w:rPr>
  </w:style>
  <w:style w:type="character" w:customStyle="1" w:styleId="Lead-inEmphasis">
    <w:name w:val="Lead-in Emphasis"/>
    <w:uiPriority w:val="99"/>
    <w:rsid w:val="000E51FB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uiPriority w:val="99"/>
    <w:rsid w:val="000E51F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link w:val="SectionTitleChar"/>
    <w:autoRedefine/>
    <w:uiPriority w:val="99"/>
    <w:rsid w:val="000E35FA"/>
    <w:pPr>
      <w:spacing w:before="300"/>
    </w:pPr>
    <w:rPr>
      <w:rFonts w:ascii="Corbel" w:hAnsi="Corbel" w:cs="Arial"/>
      <w:b/>
      <w:spacing w:val="-10"/>
      <w:sz w:val="24"/>
      <w:szCs w:val="24"/>
    </w:rPr>
  </w:style>
  <w:style w:type="paragraph" w:customStyle="1" w:styleId="NoTitle">
    <w:name w:val="No Title"/>
    <w:basedOn w:val="SectionTitle"/>
    <w:uiPriority w:val="99"/>
    <w:rsid w:val="000E51FB"/>
  </w:style>
  <w:style w:type="paragraph" w:customStyle="1" w:styleId="Objective">
    <w:name w:val="Objective"/>
    <w:basedOn w:val="Normal"/>
    <w:next w:val="BodyText"/>
    <w:uiPriority w:val="99"/>
    <w:rsid w:val="000E51FB"/>
    <w:pPr>
      <w:spacing w:before="240" w:after="220" w:line="220" w:lineRule="atLeast"/>
    </w:pPr>
  </w:style>
  <w:style w:type="character" w:styleId="PageNumber">
    <w:name w:val="page number"/>
    <w:basedOn w:val="DefaultParagraphFont"/>
    <w:uiPriority w:val="99"/>
    <w:rsid w:val="000E51FB"/>
    <w:rPr>
      <w:rFonts w:ascii="Arial" w:hAnsi="Arial" w:cs="Times New Roman"/>
      <w:sz w:val="18"/>
    </w:rPr>
  </w:style>
  <w:style w:type="paragraph" w:customStyle="1" w:styleId="PersonalData">
    <w:name w:val="Personal Data"/>
    <w:basedOn w:val="BodyText"/>
    <w:uiPriority w:val="99"/>
    <w:rsid w:val="000E51FB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uiPriority w:val="99"/>
    <w:rsid w:val="000E51FB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uiPriority w:val="99"/>
    <w:rsid w:val="000E51FB"/>
    <w:rPr>
      <w:spacing w:val="0"/>
    </w:rPr>
  </w:style>
  <w:style w:type="paragraph" w:styleId="BalloonText">
    <w:name w:val="Balloon Text"/>
    <w:basedOn w:val="Normal"/>
    <w:link w:val="BalloonTextChar"/>
    <w:uiPriority w:val="99"/>
    <w:semiHidden/>
    <w:rsid w:val="00BC4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1D59"/>
    <w:rPr>
      <w:rFonts w:cs="Times New Roman"/>
      <w:sz w:val="2"/>
    </w:rPr>
  </w:style>
  <w:style w:type="character" w:customStyle="1" w:styleId="apple-style-span">
    <w:name w:val="apple-style-span"/>
    <w:basedOn w:val="DefaultParagraphFont"/>
    <w:uiPriority w:val="99"/>
    <w:rsid w:val="001D3A3F"/>
    <w:rPr>
      <w:rFonts w:cs="Times New Roman"/>
    </w:rPr>
  </w:style>
  <w:style w:type="character" w:customStyle="1" w:styleId="HeadingBaseChar">
    <w:name w:val="Heading Base Char"/>
    <w:basedOn w:val="BodyTextChar"/>
    <w:link w:val="HeadingBase"/>
    <w:uiPriority w:val="99"/>
    <w:locked/>
    <w:rsid w:val="00F3312B"/>
    <w:rPr>
      <w:rFonts w:ascii="Arial" w:eastAsia="Batang" w:hAnsi="Arial" w:cs="Times New Roman"/>
      <w:spacing w:val="-4"/>
      <w:sz w:val="18"/>
      <w:lang w:val="en-US" w:eastAsia="en-US" w:bidi="ar-SA"/>
    </w:rPr>
  </w:style>
  <w:style w:type="character" w:customStyle="1" w:styleId="SectionTitleChar">
    <w:name w:val="Section Title Char"/>
    <w:basedOn w:val="DefaultParagraphFont"/>
    <w:link w:val="SectionTitle"/>
    <w:uiPriority w:val="99"/>
    <w:locked/>
    <w:rsid w:val="000E35FA"/>
    <w:rPr>
      <w:rFonts w:ascii="Corbel" w:hAnsi="Corbel" w:cs="Arial"/>
      <w:b/>
      <w:spacing w:val="-10"/>
      <w:sz w:val="24"/>
      <w:szCs w:val="24"/>
    </w:rPr>
  </w:style>
  <w:style w:type="character" w:customStyle="1" w:styleId="InstitutionChar">
    <w:name w:val="Institution Char"/>
    <w:basedOn w:val="DefaultParagraphFont"/>
    <w:link w:val="Institution"/>
    <w:uiPriority w:val="99"/>
    <w:locked/>
    <w:rsid w:val="00927715"/>
    <w:rPr>
      <w:rFonts w:ascii="Corbel" w:hAnsi="Corbel" w:cs="Arial"/>
      <w:lang w:val="en-CA" w:eastAsia="en-CA"/>
    </w:rPr>
  </w:style>
  <w:style w:type="paragraph" w:styleId="ListParagraph">
    <w:name w:val="List Paragraph"/>
    <w:basedOn w:val="Normal"/>
    <w:uiPriority w:val="99"/>
    <w:qFormat/>
    <w:rsid w:val="005045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306FB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06FB6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B789B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06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B789B"/>
    <w:rPr>
      <w:rFonts w:ascii="Arial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5C05"/>
    <w:rPr>
      <w:color w:val="0000FF" w:themeColor="hyperlink"/>
      <w:u w:val="single"/>
    </w:rPr>
  </w:style>
  <w:style w:type="table" w:styleId="TableGrid">
    <w:name w:val="Table Grid"/>
    <w:basedOn w:val="TableNormal"/>
    <w:locked/>
    <w:rsid w:val="00282F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282F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value">
    <w:name w:val="displayvalue"/>
    <w:uiPriority w:val="99"/>
    <w:rsid w:val="00FB7BC2"/>
    <w:rPr>
      <w:rFonts w:cs="Times New Roman"/>
    </w:rPr>
  </w:style>
  <w:style w:type="character" w:styleId="Strong">
    <w:name w:val="Strong"/>
    <w:uiPriority w:val="99"/>
    <w:qFormat/>
    <w:locked/>
    <w:rsid w:val="00FB7BC2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611"/>
    <w:rPr>
      <w:rFonts w:ascii="Arial" w:hAnsi="Arial"/>
      <w:sz w:val="20"/>
      <w:szCs w:val="20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0E51FB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0E51FB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0E51FB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0E51FB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0E51FB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E51FB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E1D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67AA2"/>
    <w:rPr>
      <w:rFonts w:ascii="Arial Black" w:hAnsi="Arial Black" w:cs="Times New Roman"/>
      <w:spacing w:val="-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E1D5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E1D59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E1D5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E1D59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0E51FB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3312B"/>
    <w:rPr>
      <w:rFonts w:ascii="Arial" w:eastAsia="Batang" w:hAnsi="Arial" w:cs="Times New Roman"/>
      <w:spacing w:val="-5"/>
      <w:lang w:val="en-US" w:eastAsia="en-US" w:bidi="ar-SA"/>
    </w:rPr>
  </w:style>
  <w:style w:type="paragraph" w:customStyle="1" w:styleId="Achievement">
    <w:name w:val="Achievement"/>
    <w:basedOn w:val="BodyText"/>
    <w:uiPriority w:val="99"/>
    <w:rsid w:val="000E51FB"/>
    <w:pPr>
      <w:numPr>
        <w:numId w:val="1"/>
      </w:numPr>
      <w:spacing w:after="60"/>
      <w:ind w:right="245"/>
    </w:pPr>
  </w:style>
  <w:style w:type="paragraph" w:customStyle="1" w:styleId="Address1">
    <w:name w:val="Address 1"/>
    <w:basedOn w:val="Normal"/>
    <w:uiPriority w:val="99"/>
    <w:rsid w:val="000E51FB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uiPriority w:val="99"/>
    <w:rsid w:val="000E51FB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link w:val="BodyTextIndentChar"/>
    <w:uiPriority w:val="99"/>
    <w:rsid w:val="000E51F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E1D59"/>
    <w:rPr>
      <w:rFonts w:ascii="Arial" w:hAnsi="Arial" w:cs="Times New Roman"/>
      <w:sz w:val="20"/>
      <w:szCs w:val="20"/>
    </w:rPr>
  </w:style>
  <w:style w:type="paragraph" w:customStyle="1" w:styleId="CityState">
    <w:name w:val="City/State"/>
    <w:basedOn w:val="BodyText"/>
    <w:next w:val="BodyText"/>
    <w:uiPriority w:val="99"/>
    <w:rsid w:val="000E51FB"/>
    <w:pPr>
      <w:keepNext/>
    </w:pPr>
  </w:style>
  <w:style w:type="paragraph" w:customStyle="1" w:styleId="CompanyName">
    <w:name w:val="Company Name"/>
    <w:basedOn w:val="Normal"/>
    <w:next w:val="Normal"/>
    <w:autoRedefine/>
    <w:uiPriority w:val="99"/>
    <w:rsid w:val="000E51FB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uiPriority w:val="99"/>
    <w:rsid w:val="00940743"/>
    <w:pPr>
      <w:spacing w:before="0"/>
    </w:pPr>
    <w:rPr>
      <w:rFonts w:ascii="Corbel" w:hAnsi="Corbel"/>
      <w:sz w:val="22"/>
      <w:szCs w:val="22"/>
    </w:rPr>
  </w:style>
  <w:style w:type="paragraph" w:styleId="Date">
    <w:name w:val="Date"/>
    <w:basedOn w:val="BodyText"/>
    <w:link w:val="DateChar"/>
    <w:uiPriority w:val="99"/>
    <w:rsid w:val="000E51FB"/>
    <w:pPr>
      <w:keepNext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E1D59"/>
    <w:rPr>
      <w:rFonts w:ascii="Arial" w:hAnsi="Arial" w:cs="Times New Roman"/>
      <w:sz w:val="20"/>
      <w:szCs w:val="20"/>
    </w:rPr>
  </w:style>
  <w:style w:type="paragraph" w:customStyle="1" w:styleId="DocumentLabel">
    <w:name w:val="Document Label"/>
    <w:basedOn w:val="Normal"/>
    <w:next w:val="Normal"/>
    <w:uiPriority w:val="99"/>
    <w:rsid w:val="000E51FB"/>
    <w:pPr>
      <w:spacing w:after="220"/>
      <w:jc w:val="both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0E51FB"/>
    <w:rPr>
      <w:rFonts w:ascii="Arial Black" w:hAnsi="Arial Black" w:cs="Times New Roman"/>
      <w:spacing w:val="-8"/>
      <w:sz w:val="18"/>
    </w:rPr>
  </w:style>
  <w:style w:type="paragraph" w:customStyle="1" w:styleId="HeaderBase">
    <w:name w:val="Header Base"/>
    <w:basedOn w:val="Normal"/>
    <w:uiPriority w:val="99"/>
    <w:rsid w:val="000E51FB"/>
    <w:pPr>
      <w:jc w:val="both"/>
    </w:pPr>
  </w:style>
  <w:style w:type="paragraph" w:styleId="Footer">
    <w:name w:val="footer"/>
    <w:basedOn w:val="HeaderBase"/>
    <w:link w:val="FooterChar"/>
    <w:uiPriority w:val="99"/>
    <w:rsid w:val="000E51FB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1D59"/>
    <w:rPr>
      <w:rFonts w:ascii="Arial" w:hAnsi="Arial" w:cs="Times New Roman"/>
      <w:sz w:val="20"/>
      <w:szCs w:val="20"/>
    </w:rPr>
  </w:style>
  <w:style w:type="paragraph" w:styleId="Header">
    <w:name w:val="header"/>
    <w:basedOn w:val="HeaderBase"/>
    <w:link w:val="HeaderChar"/>
    <w:uiPriority w:val="99"/>
    <w:rsid w:val="000E51FB"/>
    <w:pPr>
      <w:spacing w:line="220" w:lineRule="atLeast"/>
      <w:ind w:left="-216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1D59"/>
    <w:rPr>
      <w:rFonts w:ascii="Arial" w:hAnsi="Arial" w:cs="Times New Roman"/>
      <w:sz w:val="20"/>
      <w:szCs w:val="20"/>
    </w:rPr>
  </w:style>
  <w:style w:type="paragraph" w:customStyle="1" w:styleId="HeadingBase">
    <w:name w:val="Heading Base"/>
    <w:basedOn w:val="BodyText"/>
    <w:next w:val="BodyText"/>
    <w:link w:val="HeadingBaseChar"/>
    <w:uiPriority w:val="99"/>
    <w:rsid w:val="000E51FB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link w:val="InstitutionChar"/>
    <w:autoRedefine/>
    <w:uiPriority w:val="99"/>
    <w:rsid w:val="00927715"/>
    <w:pPr>
      <w:tabs>
        <w:tab w:val="left" w:pos="440"/>
        <w:tab w:val="left" w:pos="2160"/>
        <w:tab w:val="right" w:pos="6480"/>
      </w:tabs>
      <w:spacing w:before="200" w:after="60" w:line="220" w:lineRule="atLeast"/>
    </w:pPr>
    <w:rPr>
      <w:rFonts w:ascii="Corbel" w:hAnsi="Corbel" w:cs="Arial"/>
      <w:sz w:val="22"/>
      <w:szCs w:val="22"/>
      <w:lang w:val="en-CA" w:eastAsia="en-CA"/>
    </w:rPr>
  </w:style>
  <w:style w:type="character" w:customStyle="1" w:styleId="Job">
    <w:name w:val="Job"/>
    <w:basedOn w:val="DefaultParagraphFont"/>
    <w:uiPriority w:val="99"/>
    <w:rsid w:val="000E51FB"/>
    <w:rPr>
      <w:rFonts w:cs="Times New Roman"/>
    </w:rPr>
  </w:style>
  <w:style w:type="paragraph" w:customStyle="1" w:styleId="JobTitle">
    <w:name w:val="Job Title"/>
    <w:next w:val="Achievement"/>
    <w:uiPriority w:val="99"/>
    <w:rsid w:val="000E51FB"/>
    <w:pPr>
      <w:spacing w:after="60" w:line="220" w:lineRule="atLeast"/>
    </w:pPr>
    <w:rPr>
      <w:rFonts w:ascii="Arial Black" w:hAnsi="Arial Black"/>
      <w:spacing w:val="-10"/>
      <w:sz w:val="20"/>
      <w:szCs w:val="20"/>
    </w:rPr>
  </w:style>
  <w:style w:type="character" w:customStyle="1" w:styleId="Lead-inEmphasis">
    <w:name w:val="Lead-in Emphasis"/>
    <w:uiPriority w:val="99"/>
    <w:rsid w:val="000E51FB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uiPriority w:val="99"/>
    <w:rsid w:val="000E51F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link w:val="SectionTitleChar"/>
    <w:autoRedefine/>
    <w:uiPriority w:val="99"/>
    <w:rsid w:val="000E35FA"/>
    <w:pPr>
      <w:spacing w:before="300"/>
    </w:pPr>
    <w:rPr>
      <w:rFonts w:ascii="Corbel" w:hAnsi="Corbel" w:cs="Arial"/>
      <w:b/>
      <w:spacing w:val="-10"/>
      <w:sz w:val="24"/>
      <w:szCs w:val="24"/>
    </w:rPr>
  </w:style>
  <w:style w:type="paragraph" w:customStyle="1" w:styleId="NoTitle">
    <w:name w:val="No Title"/>
    <w:basedOn w:val="SectionTitle"/>
    <w:uiPriority w:val="99"/>
    <w:rsid w:val="000E51FB"/>
  </w:style>
  <w:style w:type="paragraph" w:customStyle="1" w:styleId="Objective">
    <w:name w:val="Objective"/>
    <w:basedOn w:val="Normal"/>
    <w:next w:val="BodyText"/>
    <w:uiPriority w:val="99"/>
    <w:rsid w:val="000E51FB"/>
    <w:pPr>
      <w:spacing w:before="240" w:after="220" w:line="220" w:lineRule="atLeast"/>
    </w:pPr>
  </w:style>
  <w:style w:type="character" w:styleId="PageNumber">
    <w:name w:val="page number"/>
    <w:basedOn w:val="DefaultParagraphFont"/>
    <w:uiPriority w:val="99"/>
    <w:rsid w:val="000E51FB"/>
    <w:rPr>
      <w:rFonts w:ascii="Arial" w:hAnsi="Arial" w:cs="Times New Roman"/>
      <w:sz w:val="18"/>
    </w:rPr>
  </w:style>
  <w:style w:type="paragraph" w:customStyle="1" w:styleId="PersonalData">
    <w:name w:val="Personal Data"/>
    <w:basedOn w:val="BodyText"/>
    <w:uiPriority w:val="99"/>
    <w:rsid w:val="000E51FB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uiPriority w:val="99"/>
    <w:rsid w:val="000E51FB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uiPriority w:val="99"/>
    <w:rsid w:val="000E51FB"/>
    <w:rPr>
      <w:spacing w:val="0"/>
    </w:rPr>
  </w:style>
  <w:style w:type="paragraph" w:styleId="BalloonText">
    <w:name w:val="Balloon Text"/>
    <w:basedOn w:val="Normal"/>
    <w:link w:val="BalloonTextChar"/>
    <w:uiPriority w:val="99"/>
    <w:semiHidden/>
    <w:rsid w:val="00BC4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1D59"/>
    <w:rPr>
      <w:rFonts w:cs="Times New Roman"/>
      <w:sz w:val="2"/>
    </w:rPr>
  </w:style>
  <w:style w:type="character" w:customStyle="1" w:styleId="apple-style-span">
    <w:name w:val="apple-style-span"/>
    <w:basedOn w:val="DefaultParagraphFont"/>
    <w:uiPriority w:val="99"/>
    <w:rsid w:val="001D3A3F"/>
    <w:rPr>
      <w:rFonts w:cs="Times New Roman"/>
    </w:rPr>
  </w:style>
  <w:style w:type="character" w:customStyle="1" w:styleId="HeadingBaseChar">
    <w:name w:val="Heading Base Char"/>
    <w:basedOn w:val="BodyTextChar"/>
    <w:link w:val="HeadingBase"/>
    <w:uiPriority w:val="99"/>
    <w:locked/>
    <w:rsid w:val="00F3312B"/>
    <w:rPr>
      <w:rFonts w:ascii="Arial" w:eastAsia="Batang" w:hAnsi="Arial" w:cs="Times New Roman"/>
      <w:spacing w:val="-4"/>
      <w:sz w:val="18"/>
      <w:lang w:val="en-US" w:eastAsia="en-US" w:bidi="ar-SA"/>
    </w:rPr>
  </w:style>
  <w:style w:type="character" w:customStyle="1" w:styleId="SectionTitleChar">
    <w:name w:val="Section Title Char"/>
    <w:basedOn w:val="DefaultParagraphFont"/>
    <w:link w:val="SectionTitle"/>
    <w:uiPriority w:val="99"/>
    <w:locked/>
    <w:rsid w:val="000E35FA"/>
    <w:rPr>
      <w:rFonts w:ascii="Corbel" w:hAnsi="Corbel" w:cs="Arial"/>
      <w:b/>
      <w:spacing w:val="-10"/>
      <w:sz w:val="24"/>
      <w:szCs w:val="24"/>
    </w:rPr>
  </w:style>
  <w:style w:type="character" w:customStyle="1" w:styleId="InstitutionChar">
    <w:name w:val="Institution Char"/>
    <w:basedOn w:val="DefaultParagraphFont"/>
    <w:link w:val="Institution"/>
    <w:uiPriority w:val="99"/>
    <w:locked/>
    <w:rsid w:val="00927715"/>
    <w:rPr>
      <w:rFonts w:ascii="Corbel" w:hAnsi="Corbel" w:cs="Arial"/>
      <w:lang w:val="en-CA" w:eastAsia="en-CA"/>
    </w:rPr>
  </w:style>
  <w:style w:type="paragraph" w:styleId="ListParagraph">
    <w:name w:val="List Paragraph"/>
    <w:basedOn w:val="Normal"/>
    <w:uiPriority w:val="99"/>
    <w:qFormat/>
    <w:rsid w:val="005045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306FB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06FB6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B789B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06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B789B"/>
    <w:rPr>
      <w:rFonts w:ascii="Arial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5C05"/>
    <w:rPr>
      <w:color w:val="0000FF" w:themeColor="hyperlink"/>
      <w:u w:val="single"/>
    </w:rPr>
  </w:style>
  <w:style w:type="table" w:styleId="TableGrid">
    <w:name w:val="Table Grid"/>
    <w:basedOn w:val="TableNormal"/>
    <w:locked/>
    <w:rsid w:val="00282F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282F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value">
    <w:name w:val="displayvalue"/>
    <w:uiPriority w:val="99"/>
    <w:rsid w:val="00FB7BC2"/>
    <w:rPr>
      <w:rFonts w:cs="Times New Roman"/>
    </w:rPr>
  </w:style>
  <w:style w:type="character" w:styleId="Strong">
    <w:name w:val="Strong"/>
    <w:uiPriority w:val="99"/>
    <w:qFormat/>
    <w:locked/>
    <w:rsid w:val="00FB7BC2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085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A9126-2004-DA48-B2E5-A71C081E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Office\Templates\1033\Professional Resume.dot</Template>
  <TotalTime>0</TotalTime>
  <Pages>1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Mitchell</dc:creator>
  <cp:keywords/>
  <dc:description/>
  <cp:lastModifiedBy>Marc-hi a</cp:lastModifiedBy>
  <cp:revision>4</cp:revision>
  <cp:lastPrinted>2017-03-31T16:33:00Z</cp:lastPrinted>
  <dcterms:created xsi:type="dcterms:W3CDTF">2017-03-31T16:33:00Z</dcterms:created>
  <dcterms:modified xsi:type="dcterms:W3CDTF">2017-03-31T17:49:00Z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